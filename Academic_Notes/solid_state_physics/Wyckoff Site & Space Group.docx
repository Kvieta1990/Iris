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55B" w:rsidRPr="00330261" w:rsidRDefault="005E655B" w:rsidP="005E655B">
      <w:pPr>
        <w:spacing w:before="100" w:beforeAutospacing="1" w:after="100" w:afterAutospacing="1" w:line="240" w:lineRule="auto"/>
        <w:outlineLvl w:val="1"/>
        <w:rPr>
          <w:rFonts w:ascii="Arial" w:eastAsia="Times New Roman" w:hAnsi="Arial" w:cs="Arial"/>
          <w:bCs/>
          <w:sz w:val="20"/>
          <w:szCs w:val="36"/>
        </w:rPr>
      </w:pPr>
      <w:r w:rsidRPr="00330261">
        <w:rPr>
          <w:rFonts w:ascii="Arial" w:eastAsia="Times New Roman" w:hAnsi="Arial" w:cs="Arial"/>
          <w:bCs/>
          <w:sz w:val="20"/>
          <w:szCs w:val="36"/>
        </w:rPr>
        <w:t>For specific space group, the whole lattice structure should be deduced according to the symmetric operation (elements of corresponding space group). The basis for above stuff is that the fractional coordinates of every atom in asymmetric unit has been given. The deduction process is that for each atom</w:t>
      </w:r>
      <w:r w:rsidR="007D7935" w:rsidRPr="00330261">
        <w:rPr>
          <w:rFonts w:ascii="Arial" w:eastAsia="Times New Roman" w:hAnsi="Arial" w:cs="Arial"/>
          <w:bCs/>
          <w:sz w:val="20"/>
          <w:szCs w:val="36"/>
        </w:rPr>
        <w:t>ic position</w:t>
      </w:r>
      <w:r w:rsidRPr="00330261">
        <w:rPr>
          <w:rFonts w:ascii="Arial" w:eastAsia="Times New Roman" w:hAnsi="Arial" w:cs="Arial"/>
          <w:bCs/>
          <w:sz w:val="20"/>
          <w:szCs w:val="36"/>
        </w:rPr>
        <w:t xml:space="preserve"> in th</w:t>
      </w:r>
      <w:r w:rsidR="001172A9" w:rsidRPr="00330261">
        <w:rPr>
          <w:rFonts w:ascii="Arial" w:eastAsia="Times New Roman" w:hAnsi="Arial" w:cs="Arial"/>
          <w:bCs/>
          <w:sz w:val="20"/>
          <w:szCs w:val="36"/>
        </w:rPr>
        <w:t>e asymmetric unit, the ‘deduced’</w:t>
      </w:r>
      <w:r w:rsidRPr="00330261">
        <w:rPr>
          <w:rFonts w:ascii="Arial" w:eastAsia="Times New Roman" w:hAnsi="Arial" w:cs="Arial"/>
          <w:bCs/>
          <w:sz w:val="20"/>
          <w:szCs w:val="36"/>
        </w:rPr>
        <w:t xml:space="preserve"> position</w:t>
      </w:r>
      <w:r w:rsidR="007D7935" w:rsidRPr="00330261">
        <w:rPr>
          <w:rFonts w:ascii="Arial" w:eastAsia="Times New Roman" w:hAnsi="Arial" w:cs="Arial"/>
          <w:bCs/>
          <w:sz w:val="20"/>
          <w:szCs w:val="36"/>
        </w:rPr>
        <w:t xml:space="preserve"> can be obtained following the symmetric operation</w:t>
      </w:r>
      <w:r w:rsidRPr="00330261">
        <w:rPr>
          <w:rFonts w:ascii="Arial" w:eastAsia="Times New Roman" w:hAnsi="Arial" w:cs="Arial"/>
          <w:bCs/>
          <w:sz w:val="20"/>
          <w:szCs w:val="36"/>
        </w:rPr>
        <w:t xml:space="preserve"> </w:t>
      </w:r>
      <w:r w:rsidR="007D7935" w:rsidRPr="00330261">
        <w:rPr>
          <w:rFonts w:ascii="Arial" w:eastAsia="Times New Roman" w:hAnsi="Arial" w:cs="Arial"/>
          <w:bCs/>
          <w:sz w:val="20"/>
          <w:szCs w:val="36"/>
        </w:rPr>
        <w:t xml:space="preserve">(specified for each space group). However, it is not every atomic position in the asymmetric unit can </w:t>
      </w:r>
      <w:r w:rsidR="00EA59FF" w:rsidRPr="00330261">
        <w:rPr>
          <w:rFonts w:ascii="Arial" w:eastAsia="Times New Roman" w:hAnsi="Arial" w:cs="Arial"/>
          <w:bCs/>
          <w:sz w:val="20"/>
          <w:szCs w:val="36"/>
        </w:rPr>
        <w:t>distinctive</w:t>
      </w:r>
      <w:r w:rsidR="007D7935" w:rsidRPr="00330261">
        <w:rPr>
          <w:rFonts w:ascii="Arial" w:eastAsia="Times New Roman" w:hAnsi="Arial" w:cs="Arial"/>
          <w:bCs/>
          <w:sz w:val="20"/>
          <w:szCs w:val="36"/>
        </w:rPr>
        <w:t xml:space="preserve">ly create new positions following the space group elements one by one, for example, if an atom stays at (0.2, 0, 0.2) in the lattice structure with Pm space group </w:t>
      </w:r>
      <w:r w:rsidR="003111A2">
        <w:rPr>
          <w:rFonts w:ascii="Arial" w:eastAsia="Times New Roman" w:hAnsi="Arial" w:cs="Arial"/>
          <w:bCs/>
          <w:sz w:val="20"/>
          <w:szCs w:val="36"/>
        </w:rPr>
        <w:t xml:space="preserve">symmetric properties </w:t>
      </w:r>
      <w:r w:rsidR="007D7935" w:rsidRPr="00330261">
        <w:rPr>
          <w:rFonts w:ascii="Arial" w:eastAsia="Times New Roman" w:hAnsi="Arial" w:cs="Arial"/>
          <w:bCs/>
          <w:sz w:val="20"/>
          <w:szCs w:val="36"/>
        </w:rPr>
        <w:t xml:space="preserve">(mirror plane perpendicular to b axis), the mirror reflection operation belonging to this space group will not create new position (the position </w:t>
      </w:r>
      <w:r w:rsidR="00EA59FF" w:rsidRPr="00330261">
        <w:rPr>
          <w:rFonts w:ascii="Arial" w:eastAsia="Times New Roman" w:hAnsi="Arial" w:cs="Arial"/>
          <w:bCs/>
          <w:sz w:val="20"/>
          <w:szCs w:val="36"/>
        </w:rPr>
        <w:t>coordinate</w:t>
      </w:r>
      <w:r w:rsidR="007D7935" w:rsidRPr="00330261">
        <w:rPr>
          <w:rFonts w:ascii="Arial" w:eastAsia="Times New Roman" w:hAnsi="Arial" w:cs="Arial"/>
          <w:bCs/>
          <w:sz w:val="20"/>
          <w:szCs w:val="36"/>
        </w:rPr>
        <w:t xml:space="preserve"> </w:t>
      </w:r>
      <w:r w:rsidR="00EA59FF" w:rsidRPr="00330261">
        <w:rPr>
          <w:rFonts w:ascii="Arial" w:eastAsia="Times New Roman" w:hAnsi="Arial" w:cs="Arial"/>
          <w:bCs/>
          <w:sz w:val="20"/>
          <w:szCs w:val="36"/>
        </w:rPr>
        <w:t>it creates is the same with the starting coordinate</w:t>
      </w:r>
      <w:r w:rsidR="007D7935" w:rsidRPr="00330261">
        <w:rPr>
          <w:rFonts w:ascii="Arial" w:eastAsia="Times New Roman" w:hAnsi="Arial" w:cs="Arial"/>
          <w:bCs/>
          <w:sz w:val="20"/>
          <w:szCs w:val="36"/>
        </w:rPr>
        <w:t>)</w:t>
      </w:r>
      <w:r w:rsidR="00EA59FF" w:rsidRPr="00330261">
        <w:rPr>
          <w:rFonts w:ascii="Arial" w:eastAsia="Times New Roman" w:hAnsi="Arial" w:cs="Arial"/>
          <w:bCs/>
          <w:sz w:val="20"/>
          <w:szCs w:val="36"/>
        </w:rPr>
        <w:t xml:space="preserve">, this kind of position is called </w:t>
      </w:r>
      <w:r w:rsidR="00EA59FF" w:rsidRPr="00330261">
        <w:rPr>
          <w:rFonts w:ascii="Arial" w:eastAsia="Times New Roman" w:hAnsi="Arial" w:cs="Arial"/>
          <w:b/>
          <w:bCs/>
          <w:color w:val="FF0000"/>
          <w:sz w:val="20"/>
          <w:szCs w:val="36"/>
        </w:rPr>
        <w:t>Special Position</w:t>
      </w:r>
      <w:r w:rsidR="00EA59FF" w:rsidRPr="00330261">
        <w:rPr>
          <w:rFonts w:ascii="Arial" w:eastAsia="Times New Roman" w:hAnsi="Arial" w:cs="Arial"/>
          <w:bCs/>
          <w:sz w:val="20"/>
          <w:szCs w:val="36"/>
        </w:rPr>
        <w:t xml:space="preserve">, and the other positions are called </w:t>
      </w:r>
      <w:r w:rsidR="00EA59FF" w:rsidRPr="00330261">
        <w:rPr>
          <w:rFonts w:ascii="Arial" w:eastAsia="Times New Roman" w:hAnsi="Arial" w:cs="Arial"/>
          <w:b/>
          <w:bCs/>
          <w:color w:val="FF0000"/>
          <w:sz w:val="20"/>
          <w:szCs w:val="36"/>
        </w:rPr>
        <w:t>General Position</w:t>
      </w:r>
      <w:r w:rsidR="006B02E4">
        <w:rPr>
          <w:rFonts w:ascii="Arial" w:eastAsia="Times New Roman" w:hAnsi="Arial" w:cs="Arial"/>
          <w:b/>
          <w:bCs/>
          <w:color w:val="FF0000"/>
          <w:sz w:val="20"/>
          <w:szCs w:val="36"/>
        </w:rPr>
        <w:t xml:space="preserve"> </w:t>
      </w:r>
      <w:r w:rsidR="003111A2">
        <w:rPr>
          <w:rFonts w:ascii="Arial" w:eastAsia="Times New Roman" w:hAnsi="Arial" w:cs="Arial"/>
          <w:b/>
          <w:bCs/>
          <w:color w:val="FF0000"/>
          <w:sz w:val="20"/>
          <w:szCs w:val="36"/>
        </w:rPr>
        <w:t>(s)</w:t>
      </w:r>
      <w:r w:rsidR="00EA59FF" w:rsidRPr="00330261">
        <w:rPr>
          <w:rFonts w:ascii="Arial" w:eastAsia="Times New Roman" w:hAnsi="Arial" w:cs="Arial"/>
          <w:bCs/>
          <w:sz w:val="20"/>
          <w:szCs w:val="36"/>
        </w:rPr>
        <w:t xml:space="preserve">. The number of distinct positions corresponding to one definite atomic position within specific space group is called </w:t>
      </w:r>
      <w:r w:rsidR="00EA59FF" w:rsidRPr="00330261">
        <w:rPr>
          <w:rFonts w:ascii="Arial" w:eastAsia="Times New Roman" w:hAnsi="Arial" w:cs="Arial"/>
          <w:b/>
          <w:bCs/>
          <w:color w:val="FF0000"/>
          <w:sz w:val="20"/>
          <w:szCs w:val="36"/>
        </w:rPr>
        <w:t>Multiplicity</w:t>
      </w:r>
      <w:r w:rsidR="001172A9" w:rsidRPr="00330261">
        <w:rPr>
          <w:rFonts w:ascii="Arial" w:eastAsia="Times New Roman" w:hAnsi="Arial" w:cs="Arial"/>
          <w:bCs/>
          <w:sz w:val="20"/>
          <w:szCs w:val="36"/>
        </w:rPr>
        <w:t>. In fact, there will always be many atomic positions with the same multiplicity within one space group. This kind of positions is classified as a group for which a specific letter is given, and this kind of positions</w:t>
      </w:r>
      <w:r w:rsidR="006B02E4">
        <w:rPr>
          <w:rFonts w:ascii="Arial" w:eastAsia="Times New Roman" w:hAnsi="Arial" w:cs="Arial"/>
          <w:bCs/>
          <w:sz w:val="20"/>
          <w:szCs w:val="36"/>
        </w:rPr>
        <w:t>’</w:t>
      </w:r>
      <w:r w:rsidR="001172A9" w:rsidRPr="00330261">
        <w:rPr>
          <w:rFonts w:ascii="Arial" w:eastAsia="Times New Roman" w:hAnsi="Arial" w:cs="Arial"/>
          <w:bCs/>
          <w:sz w:val="20"/>
          <w:szCs w:val="36"/>
        </w:rPr>
        <w:t xml:space="preserve"> group is called </w:t>
      </w:r>
      <w:r w:rsidR="006B02E4">
        <w:rPr>
          <w:rFonts w:ascii="Arial" w:eastAsia="Times New Roman" w:hAnsi="Arial" w:cs="Arial"/>
          <w:b/>
          <w:bCs/>
          <w:color w:val="FF0000"/>
          <w:sz w:val="20"/>
          <w:szCs w:val="36"/>
        </w:rPr>
        <w:t>Wyckoff Site</w:t>
      </w:r>
      <w:r w:rsidR="001172A9" w:rsidRPr="00330261">
        <w:rPr>
          <w:rFonts w:ascii="Arial" w:eastAsia="Times New Roman" w:hAnsi="Arial" w:cs="Arial"/>
          <w:bCs/>
          <w:sz w:val="20"/>
          <w:szCs w:val="36"/>
        </w:rPr>
        <w:t xml:space="preserve">. The letter is alphabetically decided by multiplicity of </w:t>
      </w:r>
      <w:r w:rsidR="001172A9" w:rsidRPr="00330261">
        <w:rPr>
          <w:rFonts w:ascii="Arial" w:eastAsia="Times New Roman" w:hAnsi="Arial" w:cs="Arial"/>
          <w:b/>
          <w:bCs/>
          <w:color w:val="FF0000"/>
          <w:sz w:val="20"/>
          <w:szCs w:val="36"/>
        </w:rPr>
        <w:t>Wyckoff Sites</w:t>
      </w:r>
      <w:r w:rsidR="001172A9" w:rsidRPr="00330261">
        <w:rPr>
          <w:rFonts w:ascii="Arial" w:eastAsia="Times New Roman" w:hAnsi="Arial" w:cs="Arial"/>
          <w:bCs/>
          <w:sz w:val="20"/>
          <w:szCs w:val="36"/>
        </w:rPr>
        <w:t xml:space="preserve">, the bigger the multiplicity is, the latter the letter lays. For example, ‘96k’ </w:t>
      </w:r>
      <w:r w:rsidR="001172A9" w:rsidRPr="00330261">
        <w:rPr>
          <w:rFonts w:ascii="Arial" w:eastAsia="Times New Roman" w:hAnsi="Arial" w:cs="Arial"/>
          <w:b/>
          <w:bCs/>
          <w:color w:val="FF0000"/>
          <w:sz w:val="20"/>
          <w:szCs w:val="36"/>
        </w:rPr>
        <w:t>Wyckoff</w:t>
      </w:r>
      <w:r w:rsidR="00330261">
        <w:rPr>
          <w:rFonts w:ascii="Arial" w:eastAsia="Times New Roman" w:hAnsi="Arial" w:cs="Arial"/>
          <w:b/>
          <w:bCs/>
          <w:color w:val="FF0000"/>
          <w:sz w:val="20"/>
          <w:szCs w:val="36"/>
        </w:rPr>
        <w:t xml:space="preserve"> S</w:t>
      </w:r>
      <w:r w:rsidR="00330261" w:rsidRPr="00330261">
        <w:rPr>
          <w:rFonts w:ascii="Arial" w:eastAsia="Times New Roman" w:hAnsi="Arial" w:cs="Arial"/>
          <w:b/>
          <w:bCs/>
          <w:color w:val="FF0000"/>
          <w:sz w:val="20"/>
          <w:szCs w:val="36"/>
        </w:rPr>
        <w:t>ite</w:t>
      </w:r>
      <w:r w:rsidR="00330261">
        <w:rPr>
          <w:rFonts w:ascii="Arial" w:eastAsia="Times New Roman" w:hAnsi="Arial" w:cs="Arial"/>
          <w:b/>
          <w:bCs/>
          <w:color w:val="FF0000"/>
          <w:sz w:val="20"/>
          <w:szCs w:val="36"/>
        </w:rPr>
        <w:t xml:space="preserve"> </w:t>
      </w:r>
      <w:r w:rsidR="00330261" w:rsidRPr="00330261">
        <w:rPr>
          <w:rFonts w:ascii="Arial" w:eastAsia="Times New Roman" w:hAnsi="Arial" w:cs="Arial"/>
          <w:bCs/>
          <w:sz w:val="20"/>
          <w:szCs w:val="36"/>
        </w:rPr>
        <w:t>belongs</w:t>
      </w:r>
      <w:r w:rsidR="001172A9" w:rsidRPr="00330261">
        <w:rPr>
          <w:rFonts w:ascii="Arial" w:eastAsia="Times New Roman" w:hAnsi="Arial" w:cs="Arial"/>
          <w:bCs/>
          <w:sz w:val="20"/>
          <w:szCs w:val="36"/>
        </w:rPr>
        <w:t xml:space="preserve"> to the space group of ‘F m -3 m’ has the multiplicity of 96 and Wyckoff letter of ‘k’.</w:t>
      </w:r>
    </w:p>
    <w:p w:rsidR="001172A9" w:rsidRPr="00330261" w:rsidRDefault="001172A9" w:rsidP="005E655B">
      <w:pPr>
        <w:spacing w:before="100" w:beforeAutospacing="1" w:after="100" w:afterAutospacing="1" w:line="240" w:lineRule="auto"/>
        <w:outlineLvl w:val="1"/>
        <w:rPr>
          <w:rFonts w:ascii="Arial" w:eastAsia="Times New Roman" w:hAnsi="Arial" w:cs="Arial"/>
          <w:bCs/>
          <w:sz w:val="20"/>
          <w:szCs w:val="36"/>
        </w:rPr>
      </w:pPr>
      <w:r w:rsidRPr="00330261">
        <w:rPr>
          <w:rFonts w:ascii="Arial" w:eastAsia="Times New Roman" w:hAnsi="Arial" w:cs="Arial"/>
          <w:bCs/>
          <w:sz w:val="20"/>
          <w:szCs w:val="36"/>
        </w:rPr>
        <w:t>Given the specific space group and atomic fractional coordinate for each atom within the motif</w:t>
      </w:r>
      <w:r w:rsidR="00B23CD9" w:rsidRPr="00330261">
        <w:rPr>
          <w:rFonts w:ascii="Arial" w:eastAsia="Times New Roman" w:hAnsi="Arial" w:cs="Arial"/>
          <w:bCs/>
          <w:sz w:val="20"/>
          <w:szCs w:val="36"/>
        </w:rPr>
        <w:t>, all the positions of each atom can be deduced according to the classification of Wyckoff Sites. Taking the following table (Wyckoff Sites of space group ‘Fm-3m’) as an example, given the atomic fractional coordinate, the first step is to look up which Wyckoff site this position belongs to. Having settled in specific Wyckoff Site, the next step is to rewrite the coordinates according to the form of all the elements within this Wyckoff Site, e. g. for  (0.2, 0.2</w:t>
      </w:r>
      <w:r w:rsidR="00330261" w:rsidRPr="00330261">
        <w:rPr>
          <w:rFonts w:ascii="Arial" w:eastAsia="Times New Roman" w:hAnsi="Arial" w:cs="Arial"/>
          <w:bCs/>
          <w:sz w:val="20"/>
          <w:szCs w:val="36"/>
        </w:rPr>
        <w:t>,</w:t>
      </w:r>
      <w:r w:rsidR="00B23CD9" w:rsidRPr="00330261">
        <w:rPr>
          <w:rFonts w:ascii="Arial" w:eastAsia="Times New Roman" w:hAnsi="Arial" w:cs="Arial"/>
          <w:bCs/>
          <w:sz w:val="20"/>
          <w:szCs w:val="36"/>
        </w:rPr>
        <w:t xml:space="preserve"> 0.2) belonging to ‘32f’, the following coordinates should be written down:</w:t>
      </w:r>
    </w:p>
    <w:p w:rsidR="00B23CD9" w:rsidRPr="00330261" w:rsidRDefault="00B23CD9" w:rsidP="005E655B">
      <w:pPr>
        <w:spacing w:before="100" w:beforeAutospacing="1" w:after="100" w:afterAutospacing="1" w:line="240" w:lineRule="auto"/>
        <w:outlineLvl w:val="1"/>
        <w:rPr>
          <w:rFonts w:ascii="Arial" w:eastAsia="Times New Roman" w:hAnsi="Arial" w:cs="Arial"/>
          <w:bCs/>
          <w:sz w:val="20"/>
          <w:szCs w:val="36"/>
        </w:rPr>
      </w:pPr>
      <w:r w:rsidRPr="00330261">
        <w:rPr>
          <w:rFonts w:ascii="Arial" w:eastAsia="Times New Roman" w:hAnsi="Arial" w:cs="Arial"/>
          <w:bCs/>
          <w:sz w:val="20"/>
          <w:szCs w:val="36"/>
        </w:rPr>
        <w:t>(-0.2, -0.2, 0.2), (0.2, -0.2</w:t>
      </w:r>
      <w:r w:rsidR="00330261" w:rsidRPr="00330261">
        <w:rPr>
          <w:rFonts w:ascii="Arial" w:eastAsia="Times New Roman" w:hAnsi="Arial" w:cs="Arial"/>
          <w:bCs/>
          <w:sz w:val="20"/>
          <w:szCs w:val="36"/>
        </w:rPr>
        <w:t>, -0.2), (-0.2, 0.2, -0.2), (-0.2, -0.2, -0.2), (0.2, 0.2, -0.2), (0.2, -0.2, 0.2), (-0.2, 0.2, 0.2), (0.2, 0.2, 0.2)</w:t>
      </w:r>
    </w:p>
    <w:p w:rsidR="00330261" w:rsidRDefault="00330261" w:rsidP="005E655B">
      <w:pPr>
        <w:spacing w:before="100" w:beforeAutospacing="1" w:after="100" w:afterAutospacing="1" w:line="240" w:lineRule="auto"/>
        <w:outlineLvl w:val="1"/>
        <w:rPr>
          <w:rFonts w:ascii="Arial" w:eastAsia="Times New Roman" w:hAnsi="Arial" w:cs="Arial"/>
          <w:bCs/>
          <w:sz w:val="20"/>
          <w:szCs w:val="36"/>
        </w:rPr>
      </w:pPr>
      <w:r w:rsidRPr="00330261">
        <w:rPr>
          <w:rFonts w:ascii="Arial" w:eastAsia="Times New Roman" w:hAnsi="Arial" w:cs="Arial"/>
          <w:bCs/>
          <w:sz w:val="20"/>
          <w:szCs w:val="36"/>
        </w:rPr>
        <w:t xml:space="preserve">For each site belonging to the same Wyckoff Site, the new coordinates are always the same, which is another way to understand why these coordinates are in the same </w:t>
      </w:r>
      <w:r w:rsidR="00635747" w:rsidRPr="00635747">
        <w:rPr>
          <w:rFonts w:ascii="Arial" w:eastAsia="Times New Roman" w:hAnsi="Arial" w:cs="Arial"/>
          <w:b/>
          <w:bCs/>
          <w:color w:val="FF0000"/>
          <w:sz w:val="20"/>
          <w:szCs w:val="36"/>
        </w:rPr>
        <w:t>Wyckoff Site</w:t>
      </w:r>
      <w:r w:rsidRPr="00330261">
        <w:rPr>
          <w:rFonts w:ascii="Arial" w:eastAsia="Times New Roman" w:hAnsi="Arial" w:cs="Arial"/>
          <w:bCs/>
          <w:sz w:val="20"/>
          <w:szCs w:val="36"/>
        </w:rPr>
        <w:t>.</w:t>
      </w:r>
    </w:p>
    <w:p w:rsidR="00330261" w:rsidRPr="00330261" w:rsidRDefault="00330261" w:rsidP="005E655B">
      <w:pPr>
        <w:spacing w:before="100" w:beforeAutospacing="1" w:after="100" w:afterAutospacing="1" w:line="240" w:lineRule="auto"/>
        <w:outlineLvl w:val="1"/>
        <w:rPr>
          <w:rFonts w:ascii="Arial" w:eastAsia="Times New Roman" w:hAnsi="Arial" w:cs="Arial"/>
          <w:bCs/>
          <w:sz w:val="20"/>
          <w:szCs w:val="36"/>
        </w:rPr>
      </w:pPr>
      <w:r>
        <w:rPr>
          <w:rFonts w:ascii="Arial" w:eastAsia="Times New Roman" w:hAnsi="Arial" w:cs="Arial"/>
          <w:bCs/>
          <w:sz w:val="20"/>
          <w:szCs w:val="36"/>
        </w:rPr>
        <w:t>The last step is to consider the com</w:t>
      </w:r>
      <w:bookmarkStart w:id="0" w:name="_GoBack"/>
      <w:bookmarkEnd w:id="0"/>
      <w:r>
        <w:rPr>
          <w:rFonts w:ascii="Arial" w:eastAsia="Times New Roman" w:hAnsi="Arial" w:cs="Arial"/>
          <w:bCs/>
          <w:sz w:val="20"/>
          <w:szCs w:val="36"/>
        </w:rPr>
        <w:t xml:space="preserve">bination of </w:t>
      </w:r>
      <w:r w:rsidRPr="009306AF">
        <w:rPr>
          <w:rFonts w:ascii="Arial" w:eastAsia="Times New Roman" w:hAnsi="Arial" w:cs="Arial"/>
          <w:b/>
          <w:bCs/>
          <w:color w:val="FF0000"/>
          <w:sz w:val="20"/>
          <w:szCs w:val="36"/>
        </w:rPr>
        <w:t>space group generators</w:t>
      </w:r>
      <w:r w:rsidRPr="009306AF">
        <w:rPr>
          <w:rFonts w:ascii="Arial" w:eastAsia="Times New Roman" w:hAnsi="Arial" w:cs="Arial"/>
          <w:bCs/>
          <w:color w:val="FF0000"/>
          <w:sz w:val="20"/>
          <w:szCs w:val="36"/>
        </w:rPr>
        <w:t xml:space="preserve"> </w:t>
      </w:r>
      <w:r w:rsidR="00CA734A" w:rsidRPr="00CA734A">
        <w:rPr>
          <w:rFonts w:ascii="Arial" w:eastAsia="Times New Roman" w:hAnsi="Arial" w:cs="Arial"/>
          <w:b/>
          <w:bCs/>
          <w:color w:val="FF0000"/>
          <w:sz w:val="20"/>
          <w:szCs w:val="36"/>
        </w:rPr>
        <w:t>(operators within the labelled region of the following table)</w:t>
      </w:r>
      <w:r w:rsidR="00CA734A">
        <w:rPr>
          <w:rFonts w:ascii="Arial" w:eastAsia="Times New Roman" w:hAnsi="Arial" w:cs="Arial"/>
          <w:bCs/>
          <w:color w:val="FF0000"/>
          <w:sz w:val="20"/>
          <w:szCs w:val="36"/>
        </w:rPr>
        <w:t xml:space="preserve"> </w:t>
      </w:r>
      <w:r>
        <w:rPr>
          <w:rFonts w:ascii="Arial" w:eastAsia="Times New Roman" w:hAnsi="Arial" w:cs="Arial"/>
          <w:bCs/>
          <w:sz w:val="20"/>
          <w:szCs w:val="36"/>
        </w:rPr>
        <w:t xml:space="preserve">and </w:t>
      </w:r>
      <w:r w:rsidRPr="00330261">
        <w:rPr>
          <w:rFonts w:ascii="Arial" w:eastAsia="Times New Roman" w:hAnsi="Arial" w:cs="Arial"/>
          <w:b/>
          <w:bCs/>
          <w:color w:val="FF0000"/>
          <w:sz w:val="20"/>
          <w:szCs w:val="36"/>
        </w:rPr>
        <w:t>Wyckoff Site</w:t>
      </w:r>
      <w:r w:rsidRPr="00330261">
        <w:rPr>
          <w:rFonts w:ascii="Arial" w:eastAsia="Times New Roman" w:hAnsi="Arial" w:cs="Arial"/>
          <w:bCs/>
          <w:sz w:val="20"/>
          <w:szCs w:val="36"/>
        </w:rPr>
        <w:t xml:space="preserve">, </w:t>
      </w:r>
      <w:r w:rsidR="009306AF">
        <w:rPr>
          <w:rFonts w:ascii="Arial" w:eastAsia="Times New Roman" w:hAnsi="Arial" w:cs="Arial"/>
          <w:bCs/>
          <w:sz w:val="20"/>
          <w:szCs w:val="36"/>
        </w:rPr>
        <w:t xml:space="preserve">so in this case, for each atomic position given, there should be four series of coordinates </w:t>
      </w:r>
      <w:r w:rsidR="00635747">
        <w:rPr>
          <w:rFonts w:ascii="Arial" w:eastAsia="Times New Roman" w:hAnsi="Arial" w:cs="Arial"/>
          <w:bCs/>
          <w:sz w:val="20"/>
          <w:szCs w:val="36"/>
        </w:rPr>
        <w:t xml:space="preserve">to be </w:t>
      </w:r>
      <w:r w:rsidR="009306AF">
        <w:rPr>
          <w:rFonts w:ascii="Arial" w:eastAsia="Times New Roman" w:hAnsi="Arial" w:cs="Arial"/>
          <w:bCs/>
          <w:sz w:val="20"/>
          <w:szCs w:val="36"/>
        </w:rPr>
        <w:t xml:space="preserve">deduced. Here, the </w:t>
      </w:r>
      <w:r w:rsidR="009306AF" w:rsidRPr="009306AF">
        <w:rPr>
          <w:rFonts w:ascii="Arial" w:eastAsia="Times New Roman" w:hAnsi="Arial" w:cs="Arial"/>
          <w:b/>
          <w:bCs/>
          <w:color w:val="FF0000"/>
          <w:sz w:val="20"/>
          <w:szCs w:val="36"/>
        </w:rPr>
        <w:t>space group generators</w:t>
      </w:r>
      <w:r w:rsidR="009306AF">
        <w:rPr>
          <w:rFonts w:ascii="Arial" w:eastAsia="Times New Roman" w:hAnsi="Arial" w:cs="Arial"/>
          <w:bCs/>
          <w:sz w:val="20"/>
          <w:szCs w:val="36"/>
        </w:rPr>
        <w:t xml:space="preserve"> refer to the atomic position determined by the space group in a single lattice cell.</w:t>
      </w:r>
    </w:p>
    <w:p w:rsidR="00330261" w:rsidRPr="003C5C6D" w:rsidRDefault="003C5C6D" w:rsidP="005E655B">
      <w:pPr>
        <w:spacing w:before="100" w:beforeAutospacing="1" w:after="100" w:afterAutospacing="1" w:line="240" w:lineRule="auto"/>
        <w:outlineLvl w:val="1"/>
        <w:rPr>
          <w:rFonts w:ascii="Arial" w:eastAsia="Times New Roman" w:hAnsi="Arial" w:cs="Arial"/>
          <w:bCs/>
          <w:sz w:val="20"/>
          <w:szCs w:val="36"/>
        </w:rPr>
      </w:pPr>
      <w:r w:rsidRPr="003C5C6D">
        <w:rPr>
          <w:rFonts w:ascii="Arial" w:eastAsia="Times New Roman" w:hAnsi="Arial" w:cs="Arial"/>
          <w:bCs/>
          <w:sz w:val="20"/>
          <w:szCs w:val="36"/>
        </w:rPr>
        <w:t xml:space="preserve">For more information and all the </w:t>
      </w:r>
      <w:r w:rsidRPr="003C5C6D">
        <w:rPr>
          <w:rFonts w:ascii="Arial" w:eastAsia="Times New Roman" w:hAnsi="Arial" w:cs="Arial"/>
          <w:b/>
          <w:bCs/>
          <w:color w:val="FF0000"/>
          <w:sz w:val="20"/>
          <w:szCs w:val="36"/>
        </w:rPr>
        <w:t>Wyckoff Sites</w:t>
      </w:r>
      <w:r w:rsidRPr="003C5C6D">
        <w:rPr>
          <w:rFonts w:ascii="Arial" w:eastAsia="Times New Roman" w:hAnsi="Arial" w:cs="Arial"/>
          <w:bCs/>
          <w:sz w:val="20"/>
          <w:szCs w:val="36"/>
        </w:rPr>
        <w:t xml:space="preserve"> tables, just Google ‘</w:t>
      </w:r>
      <w:r w:rsidRPr="003C5C6D">
        <w:rPr>
          <w:rFonts w:ascii="Arial" w:eastAsia="Times New Roman" w:hAnsi="Arial" w:cs="Arial"/>
          <w:b/>
          <w:bCs/>
          <w:color w:val="FF0000"/>
          <w:sz w:val="20"/>
          <w:szCs w:val="36"/>
        </w:rPr>
        <w:t>Wyckoff Site</w:t>
      </w:r>
      <w:r w:rsidRPr="003C5C6D">
        <w:rPr>
          <w:rFonts w:ascii="Arial" w:eastAsia="Times New Roman" w:hAnsi="Arial" w:cs="Arial"/>
          <w:bCs/>
          <w:sz w:val="20"/>
          <w:szCs w:val="36"/>
        </w:rPr>
        <w:t>’</w:t>
      </w:r>
    </w:p>
    <w:p w:rsidR="00330261" w:rsidRPr="005E655B" w:rsidRDefault="00330261" w:rsidP="005E655B">
      <w:pPr>
        <w:spacing w:before="100" w:beforeAutospacing="1" w:after="100" w:afterAutospacing="1" w:line="240" w:lineRule="auto"/>
        <w:outlineLvl w:val="1"/>
        <w:rPr>
          <w:rFonts w:ascii="Arial" w:eastAsia="Times New Roman" w:hAnsi="Arial" w:cs="Arial"/>
          <w:bCs/>
          <w:color w:val="000080"/>
          <w:sz w:val="20"/>
          <w:szCs w:val="36"/>
        </w:rPr>
      </w:pPr>
    </w:p>
    <w:p w:rsidR="005E655B" w:rsidRPr="005E655B" w:rsidRDefault="005E655B" w:rsidP="005E655B">
      <w:pPr>
        <w:spacing w:before="100" w:beforeAutospacing="1" w:after="100" w:afterAutospacing="1" w:line="240" w:lineRule="auto"/>
        <w:jc w:val="center"/>
        <w:outlineLvl w:val="1"/>
        <w:rPr>
          <w:rFonts w:ascii="Arial" w:eastAsia="Times New Roman" w:hAnsi="Arial" w:cs="Arial"/>
          <w:b/>
          <w:bCs/>
          <w:color w:val="000080"/>
          <w:sz w:val="36"/>
          <w:szCs w:val="36"/>
        </w:rPr>
      </w:pPr>
      <w:r w:rsidRPr="005E655B">
        <w:rPr>
          <w:rFonts w:ascii="Arial" w:eastAsia="Times New Roman" w:hAnsi="Arial" w:cs="Arial"/>
          <w:b/>
          <w:bCs/>
          <w:color w:val="000080"/>
          <w:sz w:val="36"/>
          <w:szCs w:val="36"/>
        </w:rPr>
        <w:t>Wyckoff Positions of Group 225 (</w:t>
      </w:r>
      <w:r w:rsidRPr="005E655B">
        <w:rPr>
          <w:rFonts w:ascii="Arial" w:eastAsia="Times New Roman" w:hAnsi="Arial" w:cs="Arial"/>
          <w:b/>
          <w:bCs/>
          <w:i/>
          <w:iCs/>
          <w:color w:val="000080"/>
          <w:sz w:val="36"/>
          <w:szCs w:val="36"/>
        </w:rPr>
        <w:t>Fm</w:t>
      </w:r>
      <w:r w:rsidRPr="005E655B">
        <w:rPr>
          <w:rFonts w:ascii="Arial" w:eastAsia="Times New Roman" w:hAnsi="Arial" w:cs="Arial"/>
          <w:b/>
          <w:bCs/>
          <w:color w:val="000080"/>
          <w:sz w:val="36"/>
          <w:szCs w:val="36"/>
        </w:rPr>
        <w:t>-3</w:t>
      </w:r>
      <w:r w:rsidRPr="005E655B">
        <w:rPr>
          <w:rFonts w:ascii="Arial" w:eastAsia="Times New Roman" w:hAnsi="Arial" w:cs="Arial"/>
          <w:b/>
          <w:bCs/>
          <w:i/>
          <w:iCs/>
          <w:color w:val="000080"/>
          <w:sz w:val="36"/>
          <w:szCs w:val="36"/>
        </w:rPr>
        <w:t>m</w:t>
      </w:r>
      <w:r w:rsidRPr="005E655B">
        <w:rPr>
          <w:rFonts w:ascii="Arial" w:eastAsia="Times New Roman" w:hAnsi="Arial" w:cs="Arial"/>
          <w:b/>
          <w:bCs/>
          <w:color w:val="000080"/>
          <w:sz w:val="36"/>
          <w:szCs w:val="36"/>
        </w:rPr>
        <w:t>)</w:t>
      </w:r>
    </w:p>
    <w:tbl>
      <w:tblPr>
        <w:tblW w:w="0" w:type="auto"/>
        <w:jc w:val="center"/>
        <w:tblCellSpacing w:w="15"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359"/>
        <w:gridCol w:w="1024"/>
        <w:gridCol w:w="1225"/>
        <w:gridCol w:w="5093"/>
        <w:gridCol w:w="171"/>
      </w:tblGrid>
      <w:tr w:rsidR="005E655B" w:rsidRPr="005E655B" w:rsidTr="005E655B">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b/>
                <w:bCs/>
                <w:color w:val="000000"/>
                <w:sz w:val="24"/>
                <w:szCs w:val="24"/>
              </w:rPr>
            </w:pPr>
            <w:r w:rsidRPr="005E655B">
              <w:rPr>
                <w:rFonts w:ascii="Arial" w:eastAsia="Times New Roman" w:hAnsi="Arial" w:cs="Arial"/>
                <w:b/>
                <w:bCs/>
                <w:color w:val="000000"/>
                <w:sz w:val="24"/>
                <w:szCs w:val="24"/>
              </w:rPr>
              <w:t>Multiplicity</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b/>
                <w:bCs/>
                <w:color w:val="000000"/>
                <w:sz w:val="24"/>
                <w:szCs w:val="24"/>
              </w:rPr>
            </w:pPr>
            <w:r w:rsidRPr="005E655B">
              <w:rPr>
                <w:rFonts w:ascii="Arial" w:eastAsia="Times New Roman" w:hAnsi="Arial" w:cs="Arial"/>
                <w:b/>
                <w:bCs/>
                <w:color w:val="000000"/>
                <w:sz w:val="24"/>
                <w:szCs w:val="24"/>
              </w:rPr>
              <w:t>Wyckoff</w:t>
            </w:r>
            <w:r w:rsidRPr="005E655B">
              <w:rPr>
                <w:rFonts w:ascii="Arial" w:eastAsia="Times New Roman" w:hAnsi="Arial" w:cs="Arial"/>
                <w:b/>
                <w:bCs/>
                <w:color w:val="000000"/>
                <w:sz w:val="24"/>
                <w:szCs w:val="24"/>
              </w:rPr>
              <w:br/>
              <w:t>letter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b/>
                <w:bCs/>
                <w:color w:val="000000"/>
                <w:sz w:val="24"/>
                <w:szCs w:val="24"/>
              </w:rPr>
            </w:pPr>
            <w:r w:rsidRPr="005E655B">
              <w:rPr>
                <w:rFonts w:ascii="Arial" w:eastAsia="Times New Roman" w:hAnsi="Arial" w:cs="Arial"/>
                <w:b/>
                <w:bCs/>
                <w:color w:val="000000"/>
                <w:sz w:val="24"/>
                <w:szCs w:val="24"/>
              </w:rPr>
              <w:t>Site</w:t>
            </w:r>
            <w:r w:rsidRPr="005E655B">
              <w:rPr>
                <w:rFonts w:ascii="Arial" w:eastAsia="Times New Roman" w:hAnsi="Arial" w:cs="Arial"/>
                <w:b/>
                <w:bCs/>
                <w:color w:val="000000"/>
                <w:sz w:val="24"/>
                <w:szCs w:val="24"/>
              </w:rPr>
              <w:br/>
              <w:t>symmetry</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E655B" w:rsidRPr="005E655B" w:rsidRDefault="00CA734A" w:rsidP="005E655B">
            <w:pPr>
              <w:spacing w:after="0" w:line="240" w:lineRule="auto"/>
              <w:jc w:val="center"/>
              <w:rPr>
                <w:rFonts w:ascii="Arial" w:eastAsia="Times New Roman" w:hAnsi="Arial" w:cs="Arial"/>
                <w:b/>
                <w:bCs/>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59264" behindDoc="0" locked="0" layoutInCell="1" allowOverlap="1" wp14:anchorId="50451D8C" wp14:editId="068B5BE7">
                      <wp:simplePos x="0" y="0"/>
                      <wp:positionH relativeFrom="column">
                        <wp:posOffset>-33655</wp:posOffset>
                      </wp:positionH>
                      <wp:positionV relativeFrom="paragraph">
                        <wp:posOffset>127000</wp:posOffset>
                      </wp:positionV>
                      <wp:extent cx="3132455" cy="389255"/>
                      <wp:effectExtent l="0" t="0" r="10795" b="10795"/>
                      <wp:wrapNone/>
                      <wp:docPr id="1" name="Oval 1"/>
                      <wp:cNvGraphicFramePr/>
                      <a:graphic xmlns:a="http://schemas.openxmlformats.org/drawingml/2006/main">
                        <a:graphicData uri="http://schemas.microsoft.com/office/word/2010/wordprocessingShape">
                          <wps:wsp>
                            <wps:cNvSpPr/>
                            <wps:spPr>
                              <a:xfrm>
                                <a:off x="0" y="0"/>
                                <a:ext cx="3132455" cy="3892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65pt;margin-top:10pt;width:246.65pt;height:3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" filled="f" strokecolor="red" strokeweight="2pt"/>
                  </w:pict>
                </mc:Fallback>
              </mc:AlternateContent>
            </w:r>
            <w:r w:rsidR="005E655B" w:rsidRPr="005E655B">
              <w:rPr>
                <w:rFonts w:ascii="Arial" w:eastAsia="Times New Roman" w:hAnsi="Arial" w:cs="Arial"/>
                <w:b/>
                <w:bCs/>
                <w:color w:val="000000"/>
                <w:sz w:val="24"/>
                <w:szCs w:val="24"/>
              </w:rPr>
              <w:t>Coordinates</w:t>
            </w:r>
          </w:p>
        </w:tc>
      </w:tr>
      <w:tr w:rsidR="005E655B" w:rsidRPr="005E655B" w:rsidTr="005E655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rPr>
                <w:rFonts w:ascii="Arial" w:eastAsia="Times New Roman" w:hAnsi="Arial" w:cs="Arial"/>
                <w:b/>
                <w:bCs/>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rPr>
                <w:rFonts w:ascii="Arial" w:eastAsia="Times New Roman" w:hAnsi="Arial" w:cs="Arial"/>
                <w:b/>
                <w:bCs/>
                <w:color w:val="00000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rPr>
                <w:rFonts w:ascii="Arial" w:eastAsia="Times New Roman" w:hAnsi="Arial" w:cs="Arial"/>
                <w:b/>
                <w:bCs/>
                <w:color w:val="00000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(0,0,0) + (0,1/2,1/2) + (1/2,0,1/2) + (1/2,1/2,0) +</w:t>
            </w: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953"/>
              <w:gridCol w:w="953"/>
              <w:gridCol w:w="968"/>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x,y,z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y,z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x,y</w:t>
                    </w:r>
                    <w:proofErr w:type="spellEnd"/>
                    <w:r w:rsidRPr="005E655B">
                      <w:rPr>
                        <w:rFonts w:ascii="Arial" w:eastAsia="Times New Roman" w:hAnsi="Arial" w:cs="Arial"/>
                        <w:color w:val="404080"/>
                        <w:sz w:val="24"/>
                        <w:szCs w:val="24"/>
                      </w:rPr>
                      <w:t>,-z)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 w:history="1">
                    <w:r w:rsidRPr="005E655B">
                      <w:rPr>
                        <w:rFonts w:ascii="Arial" w:eastAsia="Times New Roman" w:hAnsi="Arial" w:cs="Arial"/>
                        <w:color w:val="404080"/>
                        <w:sz w:val="24"/>
                        <w:szCs w:val="24"/>
                      </w:rPr>
                      <w:t>(x,-y,-z)</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z,x,y</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 w:history="1">
                    <w:r w:rsidRPr="005E655B">
                      <w:rPr>
                        <w:rFonts w:ascii="Arial" w:eastAsia="Times New Roman" w:hAnsi="Arial" w:cs="Arial"/>
                        <w:color w:val="404080"/>
                        <w:sz w:val="24"/>
                        <w:szCs w:val="24"/>
                      </w:rPr>
                      <w:t>(z,-x,-y)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 w:history="1">
                    <w:r w:rsidRPr="005E655B">
                      <w:rPr>
                        <w:rFonts w:ascii="Arial" w:eastAsia="Times New Roman" w:hAnsi="Arial" w:cs="Arial"/>
                        <w:color w:val="404080"/>
                        <w:sz w:val="24"/>
                        <w:szCs w:val="24"/>
                      </w:rPr>
                      <w:t>(-z,-</w:t>
                    </w:r>
                    <w:proofErr w:type="spellStart"/>
                    <w:r w:rsidRPr="005E655B">
                      <w:rPr>
                        <w:rFonts w:ascii="Arial" w:eastAsia="Times New Roman" w:hAnsi="Arial" w:cs="Arial"/>
                        <w:color w:val="404080"/>
                        <w:sz w:val="24"/>
                        <w:szCs w:val="24"/>
                      </w:rPr>
                      <w:t>x,y</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y,z,x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y,z</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 w:history="1">
                    <w:r w:rsidRPr="005E655B">
                      <w:rPr>
                        <w:rFonts w:ascii="Arial" w:eastAsia="Times New Roman" w:hAnsi="Arial" w:cs="Arial"/>
                        <w:color w:val="404080"/>
                        <w:sz w:val="24"/>
                        <w:szCs w:val="24"/>
                      </w:rPr>
                      <w:t>(y,-z,-x)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6" w:history="1">
                    <w:r w:rsidRPr="005E655B">
                      <w:rPr>
                        <w:rFonts w:ascii="Arial" w:eastAsia="Times New Roman" w:hAnsi="Arial" w:cs="Arial"/>
                        <w:color w:val="404080"/>
                        <w:sz w:val="24"/>
                        <w:szCs w:val="24"/>
                      </w:rPr>
                      <w:t>(-y,-</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7"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y,x</w:t>
                    </w:r>
                    <w:proofErr w:type="spellEnd"/>
                    <w:r w:rsidRPr="005E655B">
                      <w:rPr>
                        <w:rFonts w:ascii="Arial" w:eastAsia="Times New Roman" w:hAnsi="Arial" w:cs="Arial"/>
                        <w:color w:val="404080"/>
                        <w:sz w:val="24"/>
                        <w:szCs w:val="24"/>
                      </w:rPr>
                      <w:t>,-z)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8" w:history="1">
                    <w:r w:rsidRPr="005E655B">
                      <w:rPr>
                        <w:rFonts w:ascii="Arial" w:eastAsia="Times New Roman" w:hAnsi="Arial" w:cs="Arial"/>
                        <w:color w:val="404080"/>
                        <w:sz w:val="24"/>
                        <w:szCs w:val="24"/>
                      </w:rPr>
                      <w:t>(-y,-x,-z)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9" w:history="1">
                    <w:r w:rsidRPr="005E655B">
                      <w:rPr>
                        <w:rFonts w:ascii="Arial" w:eastAsia="Times New Roman" w:hAnsi="Arial" w:cs="Arial"/>
                        <w:color w:val="404080"/>
                        <w:sz w:val="24"/>
                        <w:szCs w:val="24"/>
                      </w:rPr>
                      <w:t>(y,-</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0"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y,x,z</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1"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2"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x,z,y</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3" w:history="1">
                    <w:r w:rsidRPr="005E655B">
                      <w:rPr>
                        <w:rFonts w:ascii="Arial" w:eastAsia="Times New Roman" w:hAnsi="Arial" w:cs="Arial"/>
                        <w:color w:val="404080"/>
                        <w:sz w:val="24"/>
                        <w:szCs w:val="24"/>
                      </w:rPr>
                      <w:t>(-x,-z,-y)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4"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z,y</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5"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z,y</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6" w:history="1">
                    <w:r w:rsidRPr="005E655B">
                      <w:rPr>
                        <w:rFonts w:ascii="Arial" w:eastAsia="Times New Roman" w:hAnsi="Arial" w:cs="Arial"/>
                        <w:color w:val="404080"/>
                        <w:sz w:val="24"/>
                        <w:szCs w:val="24"/>
                      </w:rPr>
                      <w:t>(z,-</w:t>
                    </w:r>
                    <w:proofErr w:type="spellStart"/>
                    <w:r w:rsidRPr="005E655B">
                      <w:rPr>
                        <w:rFonts w:ascii="Arial" w:eastAsia="Times New Roman" w:hAnsi="Arial" w:cs="Arial"/>
                        <w:color w:val="404080"/>
                        <w:sz w:val="24"/>
                        <w:szCs w:val="24"/>
                      </w:rPr>
                      <w:t>y,x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7"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z,y,x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8" w:history="1">
                    <w:r w:rsidRPr="005E655B">
                      <w:rPr>
                        <w:rFonts w:ascii="Arial" w:eastAsia="Times New Roman" w:hAnsi="Arial" w:cs="Arial"/>
                        <w:color w:val="404080"/>
                        <w:sz w:val="24"/>
                        <w:szCs w:val="24"/>
                      </w:rPr>
                      <w:t>(-z,-y,-x)</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29" w:history="1">
                    <w:r w:rsidRPr="005E655B">
                      <w:rPr>
                        <w:rFonts w:ascii="Arial" w:eastAsia="Times New Roman" w:hAnsi="Arial" w:cs="Arial"/>
                        <w:color w:val="404080"/>
                        <w:sz w:val="24"/>
                        <w:szCs w:val="24"/>
                      </w:rPr>
                      <w:t>(-x,-y,-z)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0"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x,y</w:t>
                    </w:r>
                    <w:proofErr w:type="spellEnd"/>
                    <w:r w:rsidRPr="005E655B">
                      <w:rPr>
                        <w:rFonts w:ascii="Arial" w:eastAsia="Times New Roman" w:hAnsi="Arial" w:cs="Arial"/>
                        <w:color w:val="404080"/>
                        <w:sz w:val="24"/>
                        <w:szCs w:val="24"/>
                      </w:rPr>
                      <w:t>,-z)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1"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y,z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2"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x,y,z</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3" w:history="1">
                    <w:r w:rsidRPr="005E655B">
                      <w:rPr>
                        <w:rFonts w:ascii="Arial" w:eastAsia="Times New Roman" w:hAnsi="Arial" w:cs="Arial"/>
                        <w:color w:val="404080"/>
                        <w:sz w:val="24"/>
                        <w:szCs w:val="24"/>
                      </w:rPr>
                      <w:t>(-z,-x,-y)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4"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z,x,y</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5"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6" w:history="1">
                    <w:r w:rsidRPr="005E655B">
                      <w:rPr>
                        <w:rFonts w:ascii="Arial" w:eastAsia="Times New Roman" w:hAnsi="Arial" w:cs="Arial"/>
                        <w:color w:val="404080"/>
                        <w:sz w:val="24"/>
                        <w:szCs w:val="24"/>
                      </w:rPr>
                      <w:t>(z,-</w:t>
                    </w:r>
                    <w:proofErr w:type="spellStart"/>
                    <w:r w:rsidRPr="005E655B">
                      <w:rPr>
                        <w:rFonts w:ascii="Arial" w:eastAsia="Times New Roman" w:hAnsi="Arial" w:cs="Arial"/>
                        <w:color w:val="404080"/>
                        <w:sz w:val="24"/>
                        <w:szCs w:val="24"/>
                      </w:rPr>
                      <w:t>x,y</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7" w:history="1">
                    <w:r w:rsidRPr="005E655B">
                      <w:rPr>
                        <w:rFonts w:ascii="Arial" w:eastAsia="Times New Roman" w:hAnsi="Arial" w:cs="Arial"/>
                        <w:color w:val="404080"/>
                        <w:sz w:val="24"/>
                        <w:szCs w:val="24"/>
                      </w:rPr>
                      <w:t>(-y,-z,-x)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8" w:history="1">
                    <w:r w:rsidRPr="005E655B">
                      <w:rPr>
                        <w:rFonts w:ascii="Arial" w:eastAsia="Times New Roman" w:hAnsi="Arial" w:cs="Arial"/>
                        <w:color w:val="404080"/>
                        <w:sz w:val="24"/>
                        <w:szCs w:val="24"/>
                      </w:rPr>
                      <w:t>(y,-</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39"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y,z,x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0"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y,z</w:t>
                    </w:r>
                    <w:proofErr w:type="spellEnd"/>
                    <w:r w:rsidRPr="005E655B">
                      <w:rPr>
                        <w:rFonts w:ascii="Arial" w:eastAsia="Times New Roman" w:hAnsi="Arial" w:cs="Arial"/>
                        <w:color w:val="404080"/>
                        <w:sz w:val="24"/>
                        <w:szCs w:val="24"/>
                      </w:rPr>
                      <w:t>,-x)</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1" w:history="1">
                    <w:r w:rsidRPr="005E655B">
                      <w:rPr>
                        <w:rFonts w:ascii="Arial" w:eastAsia="Times New Roman" w:hAnsi="Arial" w:cs="Arial"/>
                        <w:color w:val="404080"/>
                        <w:sz w:val="24"/>
                        <w:szCs w:val="24"/>
                      </w:rPr>
                      <w:t>(-y,-</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2"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y,x,z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3"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y,x</w:t>
                    </w:r>
                    <w:proofErr w:type="spellEnd"/>
                    <w:r w:rsidRPr="005E655B">
                      <w:rPr>
                        <w:rFonts w:ascii="Arial" w:eastAsia="Times New Roman" w:hAnsi="Arial" w:cs="Arial"/>
                        <w:color w:val="404080"/>
                        <w:sz w:val="24"/>
                        <w:szCs w:val="24"/>
                      </w:rPr>
                      <w:t>,-z)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4" w:history="1">
                    <w:r w:rsidRPr="005E655B">
                      <w:rPr>
                        <w:rFonts w:ascii="Arial" w:eastAsia="Times New Roman" w:hAnsi="Arial" w:cs="Arial"/>
                        <w:color w:val="404080"/>
                        <w:sz w:val="24"/>
                        <w:szCs w:val="24"/>
                      </w:rPr>
                      <w:t>(y,-x,-z)</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5"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z,y</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6" w:history="1">
                    <w:r w:rsidRPr="005E655B">
                      <w:rPr>
                        <w:rFonts w:ascii="Arial" w:eastAsia="Times New Roman" w:hAnsi="Arial" w:cs="Arial"/>
                        <w:color w:val="404080"/>
                        <w:sz w:val="24"/>
                        <w:szCs w:val="24"/>
                      </w:rPr>
                      <w:t>(x,-z,-y)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7"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x,z,y</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8"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49" w:history="1">
                    <w:r w:rsidRPr="005E655B">
                      <w:rPr>
                        <w:rFonts w:ascii="Arial" w:eastAsia="Times New Roman" w:hAnsi="Arial" w:cs="Arial"/>
                        <w:color w:val="404080"/>
                        <w:sz w:val="24"/>
                        <w:szCs w:val="24"/>
                      </w:rPr>
                      <w:t>(-z,-</w:t>
                    </w:r>
                    <w:proofErr w:type="spellStart"/>
                    <w:r w:rsidRPr="005E655B">
                      <w:rPr>
                        <w:rFonts w:ascii="Arial" w:eastAsia="Times New Roman" w:hAnsi="Arial" w:cs="Arial"/>
                        <w:color w:val="404080"/>
                        <w:sz w:val="24"/>
                        <w:szCs w:val="24"/>
                      </w:rPr>
                      <w:t>y,x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0"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z,y</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1" w:history="1">
                    <w:r w:rsidRPr="005E655B">
                      <w:rPr>
                        <w:rFonts w:ascii="Arial" w:eastAsia="Times New Roman" w:hAnsi="Arial" w:cs="Arial"/>
                        <w:color w:val="404080"/>
                        <w:sz w:val="24"/>
                        <w:szCs w:val="24"/>
                      </w:rPr>
                      <w:t>(z,-y,-x)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2"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z,y,x</w:t>
                    </w:r>
                    <w:proofErr w:type="spellEnd"/>
                    <w:r w:rsidRPr="005E655B">
                      <w:rPr>
                        <w:rFonts w:ascii="Arial" w:eastAsia="Times New Roman" w:hAnsi="Arial" w:cs="Arial"/>
                        <w:color w:val="404080"/>
                        <w:sz w:val="24"/>
                        <w:szCs w:val="24"/>
                      </w:rPr>
                      <w:t>)</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lastRenderedPageBreak/>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953"/>
              <w:gridCol w:w="953"/>
              <w:gridCol w:w="968"/>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3"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4"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5"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6" w:history="1">
                    <w:r w:rsidRPr="005E655B">
                      <w:rPr>
                        <w:rFonts w:ascii="Arial" w:eastAsia="Times New Roman" w:hAnsi="Arial" w:cs="Arial"/>
                        <w:color w:val="404080"/>
                        <w:sz w:val="24"/>
                        <w:szCs w:val="24"/>
                      </w:rPr>
                      <w:t>(x,-x,-z)</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7"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8" w:history="1">
                    <w:r w:rsidRPr="005E655B">
                      <w:rPr>
                        <w:rFonts w:ascii="Arial" w:eastAsia="Times New Roman" w:hAnsi="Arial" w:cs="Arial"/>
                        <w:color w:val="404080"/>
                        <w:sz w:val="24"/>
                        <w:szCs w:val="24"/>
                      </w:rPr>
                      <w:t>(z,-x,-x)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59" w:history="1">
                    <w:r w:rsidRPr="005E655B">
                      <w:rPr>
                        <w:rFonts w:ascii="Arial" w:eastAsia="Times New Roman" w:hAnsi="Arial" w:cs="Arial"/>
                        <w:color w:val="404080"/>
                        <w:sz w:val="24"/>
                        <w:szCs w:val="24"/>
                      </w:rPr>
                      <w:t>(-z,-</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0"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,-x)</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1"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2"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3" w:history="1">
                    <w:r w:rsidRPr="005E655B">
                      <w:rPr>
                        <w:rFonts w:ascii="Arial" w:eastAsia="Times New Roman" w:hAnsi="Arial" w:cs="Arial"/>
                        <w:color w:val="404080"/>
                        <w:sz w:val="24"/>
                        <w:szCs w:val="24"/>
                      </w:rPr>
                      <w:t>(x,-z,-x)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4"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5"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6" w:history="1">
                    <w:r w:rsidRPr="005E655B">
                      <w:rPr>
                        <w:rFonts w:ascii="Arial" w:eastAsia="Times New Roman" w:hAnsi="Arial" w:cs="Arial"/>
                        <w:color w:val="404080"/>
                        <w:sz w:val="24"/>
                        <w:szCs w:val="24"/>
                      </w:rPr>
                      <w:t>(-x,-x,-z)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7"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8"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x,x,z</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69"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0"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x,z,x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1" w:history="1">
                    <w:r w:rsidRPr="005E655B">
                      <w:rPr>
                        <w:rFonts w:ascii="Arial" w:eastAsia="Times New Roman" w:hAnsi="Arial" w:cs="Arial"/>
                        <w:color w:val="404080"/>
                        <w:sz w:val="24"/>
                        <w:szCs w:val="24"/>
                      </w:rPr>
                      <w:t>(-x,-z,-x)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2"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3"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4" w:history="1">
                    <w:r w:rsidRPr="005E655B">
                      <w:rPr>
                        <w:rFonts w:ascii="Arial" w:eastAsia="Times New Roman" w:hAnsi="Arial" w:cs="Arial"/>
                        <w:color w:val="404080"/>
                        <w:sz w:val="24"/>
                        <w:szCs w:val="24"/>
                      </w:rPr>
                      <w:t>(z,-</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5"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z,x,x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6" w:history="1">
                    <w:r w:rsidRPr="005E655B">
                      <w:rPr>
                        <w:rFonts w:ascii="Arial" w:eastAsia="Times New Roman" w:hAnsi="Arial" w:cs="Arial"/>
                        <w:color w:val="404080"/>
                        <w:sz w:val="24"/>
                        <w:szCs w:val="24"/>
                      </w:rPr>
                      <w:t>(-z,-x,-x)</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887"/>
              <w:gridCol w:w="887"/>
              <w:gridCol w:w="902"/>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7" w:history="1">
                    <w:r w:rsidRPr="005E655B">
                      <w:rPr>
                        <w:rFonts w:ascii="Arial" w:eastAsia="Times New Roman" w:hAnsi="Arial" w:cs="Arial"/>
                        <w:color w:val="404080"/>
                        <w:sz w:val="24"/>
                        <w:szCs w:val="24"/>
                      </w:rPr>
                      <w:t>(0,y,z)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8" w:history="1">
                    <w:r w:rsidRPr="005E655B">
                      <w:rPr>
                        <w:rFonts w:ascii="Arial" w:eastAsia="Times New Roman" w:hAnsi="Arial" w:cs="Arial"/>
                        <w:color w:val="404080"/>
                        <w:sz w:val="24"/>
                        <w:szCs w:val="24"/>
                      </w:rPr>
                      <w:t>(0,-y,z)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79" w:history="1">
                    <w:r w:rsidRPr="005E655B">
                      <w:rPr>
                        <w:rFonts w:ascii="Arial" w:eastAsia="Times New Roman" w:hAnsi="Arial" w:cs="Arial"/>
                        <w:color w:val="404080"/>
                        <w:sz w:val="24"/>
                        <w:szCs w:val="24"/>
                      </w:rPr>
                      <w:t>(0,y,-z)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0" w:history="1">
                    <w:r w:rsidRPr="005E655B">
                      <w:rPr>
                        <w:rFonts w:ascii="Arial" w:eastAsia="Times New Roman" w:hAnsi="Arial" w:cs="Arial"/>
                        <w:color w:val="404080"/>
                        <w:sz w:val="24"/>
                        <w:szCs w:val="24"/>
                      </w:rPr>
                      <w:t>(0,-y,-z)</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1" w:history="1">
                    <w:r w:rsidRPr="005E655B">
                      <w:rPr>
                        <w:rFonts w:ascii="Arial" w:eastAsia="Times New Roman" w:hAnsi="Arial" w:cs="Arial"/>
                        <w:color w:val="404080"/>
                        <w:sz w:val="24"/>
                        <w:szCs w:val="24"/>
                      </w:rPr>
                      <w:t>(z,0,y)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2" w:history="1">
                    <w:r w:rsidRPr="005E655B">
                      <w:rPr>
                        <w:rFonts w:ascii="Arial" w:eastAsia="Times New Roman" w:hAnsi="Arial" w:cs="Arial"/>
                        <w:color w:val="404080"/>
                        <w:sz w:val="24"/>
                        <w:szCs w:val="24"/>
                      </w:rPr>
                      <w:t>(z,0,-y)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3" w:history="1">
                    <w:r w:rsidRPr="005E655B">
                      <w:rPr>
                        <w:rFonts w:ascii="Arial" w:eastAsia="Times New Roman" w:hAnsi="Arial" w:cs="Arial"/>
                        <w:color w:val="404080"/>
                        <w:sz w:val="24"/>
                        <w:szCs w:val="24"/>
                      </w:rPr>
                      <w:t>(-z,0,y)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4" w:history="1">
                    <w:r w:rsidRPr="005E655B">
                      <w:rPr>
                        <w:rFonts w:ascii="Arial" w:eastAsia="Times New Roman" w:hAnsi="Arial" w:cs="Arial"/>
                        <w:color w:val="404080"/>
                        <w:sz w:val="24"/>
                        <w:szCs w:val="24"/>
                      </w:rPr>
                      <w:t>(-z,0,-y)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5" w:history="1">
                    <w:r w:rsidRPr="005E655B">
                      <w:rPr>
                        <w:rFonts w:ascii="Arial" w:eastAsia="Times New Roman" w:hAnsi="Arial" w:cs="Arial"/>
                        <w:color w:val="404080"/>
                        <w:sz w:val="24"/>
                        <w:szCs w:val="24"/>
                      </w:rPr>
                      <w:t>(y,z,0)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6" w:history="1">
                    <w:r w:rsidRPr="005E655B">
                      <w:rPr>
                        <w:rFonts w:ascii="Arial" w:eastAsia="Times New Roman" w:hAnsi="Arial" w:cs="Arial"/>
                        <w:color w:val="404080"/>
                        <w:sz w:val="24"/>
                        <w:szCs w:val="24"/>
                      </w:rPr>
                      <w:t>(-y,z,0)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7" w:history="1">
                    <w:r w:rsidRPr="005E655B">
                      <w:rPr>
                        <w:rFonts w:ascii="Arial" w:eastAsia="Times New Roman" w:hAnsi="Arial" w:cs="Arial"/>
                        <w:color w:val="404080"/>
                        <w:sz w:val="24"/>
                        <w:szCs w:val="24"/>
                      </w:rPr>
                      <w:t>(y,-z,0)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8" w:history="1">
                    <w:r w:rsidRPr="005E655B">
                      <w:rPr>
                        <w:rFonts w:ascii="Arial" w:eastAsia="Times New Roman" w:hAnsi="Arial" w:cs="Arial"/>
                        <w:color w:val="404080"/>
                        <w:sz w:val="24"/>
                        <w:szCs w:val="24"/>
                      </w:rPr>
                      <w:t>(-y,-z,0)</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89" w:history="1">
                    <w:r w:rsidRPr="005E655B">
                      <w:rPr>
                        <w:rFonts w:ascii="Arial" w:eastAsia="Times New Roman" w:hAnsi="Arial" w:cs="Arial"/>
                        <w:color w:val="404080"/>
                        <w:sz w:val="24"/>
                        <w:szCs w:val="24"/>
                      </w:rPr>
                      <w:t>(y,0,-z)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0" w:history="1">
                    <w:r w:rsidRPr="005E655B">
                      <w:rPr>
                        <w:rFonts w:ascii="Arial" w:eastAsia="Times New Roman" w:hAnsi="Arial" w:cs="Arial"/>
                        <w:color w:val="404080"/>
                        <w:sz w:val="24"/>
                        <w:szCs w:val="24"/>
                      </w:rPr>
                      <w:t>(-y,0,-z)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1" w:history="1">
                    <w:r w:rsidRPr="005E655B">
                      <w:rPr>
                        <w:rFonts w:ascii="Arial" w:eastAsia="Times New Roman" w:hAnsi="Arial" w:cs="Arial"/>
                        <w:color w:val="404080"/>
                        <w:sz w:val="24"/>
                        <w:szCs w:val="24"/>
                      </w:rPr>
                      <w:t>(y,0,z)</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2" w:history="1">
                    <w:r w:rsidRPr="005E655B">
                      <w:rPr>
                        <w:rFonts w:ascii="Arial" w:eastAsia="Times New Roman" w:hAnsi="Arial" w:cs="Arial"/>
                        <w:color w:val="404080"/>
                        <w:sz w:val="24"/>
                        <w:szCs w:val="24"/>
                      </w:rPr>
                      <w:t>(-y,0,z)</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3" w:history="1">
                    <w:r w:rsidRPr="005E655B">
                      <w:rPr>
                        <w:rFonts w:ascii="Arial" w:eastAsia="Times New Roman" w:hAnsi="Arial" w:cs="Arial"/>
                        <w:color w:val="404080"/>
                        <w:sz w:val="24"/>
                        <w:szCs w:val="24"/>
                      </w:rPr>
                      <w:t>(0,z,-y)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4" w:history="1">
                    <w:r w:rsidRPr="005E655B">
                      <w:rPr>
                        <w:rFonts w:ascii="Arial" w:eastAsia="Times New Roman" w:hAnsi="Arial" w:cs="Arial"/>
                        <w:color w:val="404080"/>
                        <w:sz w:val="24"/>
                        <w:szCs w:val="24"/>
                      </w:rPr>
                      <w:t>(0,z,y)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5" w:history="1">
                    <w:r w:rsidRPr="005E655B">
                      <w:rPr>
                        <w:rFonts w:ascii="Arial" w:eastAsia="Times New Roman" w:hAnsi="Arial" w:cs="Arial"/>
                        <w:color w:val="404080"/>
                        <w:sz w:val="24"/>
                        <w:szCs w:val="24"/>
                      </w:rPr>
                      <w:t>(0,-z,-y)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6" w:history="1">
                    <w:r w:rsidRPr="005E655B">
                      <w:rPr>
                        <w:rFonts w:ascii="Arial" w:eastAsia="Times New Roman" w:hAnsi="Arial" w:cs="Arial"/>
                        <w:color w:val="404080"/>
                        <w:sz w:val="24"/>
                        <w:szCs w:val="24"/>
                      </w:rPr>
                      <w:t>(0,-z,y)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7" w:history="1">
                    <w:r w:rsidRPr="005E655B">
                      <w:rPr>
                        <w:rFonts w:ascii="Arial" w:eastAsia="Times New Roman" w:hAnsi="Arial" w:cs="Arial"/>
                        <w:color w:val="404080"/>
                        <w:sz w:val="24"/>
                        <w:szCs w:val="24"/>
                      </w:rPr>
                      <w:t>(z,y,0)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8" w:history="1">
                    <w:r w:rsidRPr="005E655B">
                      <w:rPr>
                        <w:rFonts w:ascii="Arial" w:eastAsia="Times New Roman" w:hAnsi="Arial" w:cs="Arial"/>
                        <w:color w:val="404080"/>
                        <w:sz w:val="24"/>
                        <w:szCs w:val="24"/>
                      </w:rPr>
                      <w:t>(z,-y,0)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99" w:history="1">
                    <w:r w:rsidRPr="005E655B">
                      <w:rPr>
                        <w:rFonts w:ascii="Arial" w:eastAsia="Times New Roman" w:hAnsi="Arial" w:cs="Arial"/>
                        <w:color w:val="404080"/>
                        <w:sz w:val="24"/>
                        <w:szCs w:val="24"/>
                      </w:rPr>
                      <w:t>(-z,y,0)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0" w:history="1">
                    <w:r w:rsidRPr="005E655B">
                      <w:rPr>
                        <w:rFonts w:ascii="Arial" w:eastAsia="Times New Roman" w:hAnsi="Arial" w:cs="Arial"/>
                        <w:color w:val="404080"/>
                        <w:sz w:val="24"/>
                        <w:szCs w:val="24"/>
                      </w:rPr>
                      <w:t>(-z,-y,0)</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proofErr w:type="spellStart"/>
            <w:r w:rsidRPr="005E655B">
              <w:rPr>
                <w:rFonts w:ascii="Arial" w:eastAsia="Times New Roman" w:hAnsi="Arial" w:cs="Arial"/>
                <w:color w:val="000000"/>
                <w:sz w:val="24"/>
                <w:szCs w:val="24"/>
              </w:rPr>
              <w:t>m.m</w:t>
            </w:r>
            <w:proofErr w:type="spellEnd"/>
            <w:r w:rsidRPr="005E655B">
              <w:rPr>
                <w:rFonts w:ascii="Arial" w:eastAsia="Times New Roman" w:hAnsi="Arial" w:cs="Arial"/>
                <w:color w:val="000000"/>
                <w:sz w:val="24"/>
                <w:szCs w:val="24"/>
              </w:rP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007"/>
              <w:gridCol w:w="1007"/>
              <w:gridCol w:w="1102"/>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1" w:history="1">
                    <w:r w:rsidRPr="005E655B">
                      <w:rPr>
                        <w:rFonts w:ascii="Arial" w:eastAsia="Times New Roman" w:hAnsi="Arial" w:cs="Arial"/>
                        <w:color w:val="404080"/>
                        <w:sz w:val="24"/>
                        <w:szCs w:val="24"/>
                      </w:rPr>
                      <w:t>(1/2,y,y)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2" w:history="1">
                    <w:r w:rsidRPr="005E655B">
                      <w:rPr>
                        <w:rFonts w:ascii="Arial" w:eastAsia="Times New Roman" w:hAnsi="Arial" w:cs="Arial"/>
                        <w:color w:val="404080"/>
                        <w:sz w:val="24"/>
                        <w:szCs w:val="24"/>
                      </w:rPr>
                      <w:t>(1/2,-y,y)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3" w:history="1">
                    <w:r w:rsidRPr="005E655B">
                      <w:rPr>
                        <w:rFonts w:ascii="Arial" w:eastAsia="Times New Roman" w:hAnsi="Arial" w:cs="Arial"/>
                        <w:color w:val="404080"/>
                        <w:sz w:val="24"/>
                        <w:szCs w:val="24"/>
                      </w:rPr>
                      <w:t>(1/2,y,-y)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4" w:history="1">
                    <w:r w:rsidRPr="005E655B">
                      <w:rPr>
                        <w:rFonts w:ascii="Arial" w:eastAsia="Times New Roman" w:hAnsi="Arial" w:cs="Arial"/>
                        <w:color w:val="404080"/>
                        <w:sz w:val="24"/>
                        <w:szCs w:val="24"/>
                      </w:rPr>
                      <w:t>(1/2,-y,-y)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5" w:history="1">
                    <w:r w:rsidRPr="005E655B">
                      <w:rPr>
                        <w:rFonts w:ascii="Arial" w:eastAsia="Times New Roman" w:hAnsi="Arial" w:cs="Arial"/>
                        <w:color w:val="404080"/>
                        <w:sz w:val="24"/>
                        <w:szCs w:val="24"/>
                      </w:rPr>
                      <w:t>(y,1/2,y)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6" w:history="1">
                    <w:r w:rsidRPr="005E655B">
                      <w:rPr>
                        <w:rFonts w:ascii="Arial" w:eastAsia="Times New Roman" w:hAnsi="Arial" w:cs="Arial"/>
                        <w:color w:val="404080"/>
                        <w:sz w:val="24"/>
                        <w:szCs w:val="24"/>
                      </w:rPr>
                      <w:t>(y,1/2,-y)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7" w:history="1">
                    <w:r w:rsidRPr="005E655B">
                      <w:rPr>
                        <w:rFonts w:ascii="Arial" w:eastAsia="Times New Roman" w:hAnsi="Arial" w:cs="Arial"/>
                        <w:color w:val="404080"/>
                        <w:sz w:val="24"/>
                        <w:szCs w:val="24"/>
                      </w:rPr>
                      <w:t>(-y,1/2,y)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8" w:history="1">
                    <w:r w:rsidRPr="005E655B">
                      <w:rPr>
                        <w:rFonts w:ascii="Arial" w:eastAsia="Times New Roman" w:hAnsi="Arial" w:cs="Arial"/>
                        <w:color w:val="404080"/>
                        <w:sz w:val="24"/>
                        <w:szCs w:val="24"/>
                      </w:rPr>
                      <w:t>(-y,1/2,-y)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09" w:history="1">
                    <w:r w:rsidRPr="005E655B">
                      <w:rPr>
                        <w:rFonts w:ascii="Arial" w:eastAsia="Times New Roman" w:hAnsi="Arial" w:cs="Arial"/>
                        <w:color w:val="404080"/>
                        <w:sz w:val="24"/>
                        <w:szCs w:val="24"/>
                      </w:rPr>
                      <w:t>(y,y,1/2)</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0" w:history="1">
                    <w:r w:rsidRPr="005E655B">
                      <w:rPr>
                        <w:rFonts w:ascii="Arial" w:eastAsia="Times New Roman" w:hAnsi="Arial" w:cs="Arial"/>
                        <w:color w:val="404080"/>
                        <w:sz w:val="24"/>
                        <w:szCs w:val="24"/>
                      </w:rPr>
                      <w:t>(-y,y,1/2)</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1" w:history="1">
                    <w:r w:rsidRPr="005E655B">
                      <w:rPr>
                        <w:rFonts w:ascii="Arial" w:eastAsia="Times New Roman" w:hAnsi="Arial" w:cs="Arial"/>
                        <w:color w:val="404080"/>
                        <w:sz w:val="24"/>
                        <w:szCs w:val="24"/>
                      </w:rPr>
                      <w:t>(y,-y,1/2)</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2" w:history="1">
                    <w:r w:rsidRPr="005E655B">
                      <w:rPr>
                        <w:rFonts w:ascii="Arial" w:eastAsia="Times New Roman" w:hAnsi="Arial" w:cs="Arial"/>
                        <w:color w:val="404080"/>
                        <w:sz w:val="24"/>
                        <w:szCs w:val="24"/>
                      </w:rPr>
                      <w:t>(-y,-y,1/2)</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proofErr w:type="spellStart"/>
            <w:r w:rsidRPr="005E655B">
              <w:rPr>
                <w:rFonts w:ascii="Arial" w:eastAsia="Times New Roman" w:hAnsi="Arial" w:cs="Arial"/>
                <w:color w:val="000000"/>
                <w:sz w:val="24"/>
                <w:szCs w:val="24"/>
              </w:rPr>
              <w:t>m.m</w:t>
            </w:r>
            <w:proofErr w:type="spellEnd"/>
            <w:r w:rsidRPr="005E655B">
              <w:rPr>
                <w:rFonts w:ascii="Arial" w:eastAsia="Times New Roman" w:hAnsi="Arial" w:cs="Arial"/>
                <w:color w:val="000000"/>
                <w:sz w:val="24"/>
                <w:szCs w:val="24"/>
              </w:rPr>
              <w:t xml:space="preserve"> 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807"/>
              <w:gridCol w:w="807"/>
              <w:gridCol w:w="902"/>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3" w:history="1">
                    <w:r w:rsidRPr="005E655B">
                      <w:rPr>
                        <w:rFonts w:ascii="Arial" w:eastAsia="Times New Roman" w:hAnsi="Arial" w:cs="Arial"/>
                        <w:color w:val="404080"/>
                        <w:sz w:val="24"/>
                        <w:szCs w:val="24"/>
                      </w:rPr>
                      <w:t>(0,y,y)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4" w:history="1">
                    <w:r w:rsidRPr="005E655B">
                      <w:rPr>
                        <w:rFonts w:ascii="Arial" w:eastAsia="Times New Roman" w:hAnsi="Arial" w:cs="Arial"/>
                        <w:color w:val="404080"/>
                        <w:sz w:val="24"/>
                        <w:szCs w:val="24"/>
                      </w:rPr>
                      <w:t>(0,-y,y)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5" w:history="1">
                    <w:r w:rsidRPr="005E655B">
                      <w:rPr>
                        <w:rFonts w:ascii="Arial" w:eastAsia="Times New Roman" w:hAnsi="Arial" w:cs="Arial"/>
                        <w:color w:val="404080"/>
                        <w:sz w:val="24"/>
                        <w:szCs w:val="24"/>
                      </w:rPr>
                      <w:t>(0,y,-y)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6" w:history="1">
                    <w:r w:rsidRPr="005E655B">
                      <w:rPr>
                        <w:rFonts w:ascii="Arial" w:eastAsia="Times New Roman" w:hAnsi="Arial" w:cs="Arial"/>
                        <w:color w:val="404080"/>
                        <w:sz w:val="24"/>
                        <w:szCs w:val="24"/>
                      </w:rPr>
                      <w:t>(0,-y,-y)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7" w:history="1">
                    <w:r w:rsidRPr="005E655B">
                      <w:rPr>
                        <w:rFonts w:ascii="Arial" w:eastAsia="Times New Roman" w:hAnsi="Arial" w:cs="Arial"/>
                        <w:color w:val="404080"/>
                        <w:sz w:val="24"/>
                        <w:szCs w:val="24"/>
                      </w:rPr>
                      <w:t>(y,0,y)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8" w:history="1">
                    <w:r w:rsidRPr="005E655B">
                      <w:rPr>
                        <w:rFonts w:ascii="Arial" w:eastAsia="Times New Roman" w:hAnsi="Arial" w:cs="Arial"/>
                        <w:color w:val="404080"/>
                        <w:sz w:val="24"/>
                        <w:szCs w:val="24"/>
                      </w:rPr>
                      <w:t>(y,0,-y)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19" w:history="1">
                    <w:r w:rsidRPr="005E655B">
                      <w:rPr>
                        <w:rFonts w:ascii="Arial" w:eastAsia="Times New Roman" w:hAnsi="Arial" w:cs="Arial"/>
                        <w:color w:val="404080"/>
                        <w:sz w:val="24"/>
                        <w:szCs w:val="24"/>
                      </w:rPr>
                      <w:t>(-y,0,y)</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0" w:history="1">
                    <w:r w:rsidRPr="005E655B">
                      <w:rPr>
                        <w:rFonts w:ascii="Arial" w:eastAsia="Times New Roman" w:hAnsi="Arial" w:cs="Arial"/>
                        <w:color w:val="404080"/>
                        <w:sz w:val="24"/>
                        <w:szCs w:val="24"/>
                      </w:rPr>
                      <w:t>(-y,0,-y)</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1" w:history="1">
                    <w:r w:rsidRPr="005E655B">
                      <w:rPr>
                        <w:rFonts w:ascii="Arial" w:eastAsia="Times New Roman" w:hAnsi="Arial" w:cs="Arial"/>
                        <w:color w:val="404080"/>
                        <w:sz w:val="24"/>
                        <w:szCs w:val="24"/>
                      </w:rPr>
                      <w:t>(y,y,0)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2" w:history="1">
                    <w:r w:rsidRPr="005E655B">
                      <w:rPr>
                        <w:rFonts w:ascii="Arial" w:eastAsia="Times New Roman" w:hAnsi="Arial" w:cs="Arial"/>
                        <w:color w:val="404080"/>
                        <w:sz w:val="24"/>
                        <w:szCs w:val="24"/>
                      </w:rPr>
                      <w:t>(-y,y,0)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3" w:history="1">
                    <w:r w:rsidRPr="005E655B">
                      <w:rPr>
                        <w:rFonts w:ascii="Arial" w:eastAsia="Times New Roman" w:hAnsi="Arial" w:cs="Arial"/>
                        <w:color w:val="404080"/>
                        <w:sz w:val="24"/>
                        <w:szCs w:val="24"/>
                      </w:rPr>
                      <w:t>(y,-y,0)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4" w:history="1">
                    <w:r w:rsidRPr="005E655B">
                      <w:rPr>
                        <w:rFonts w:ascii="Arial" w:eastAsia="Times New Roman" w:hAnsi="Arial" w:cs="Arial"/>
                        <w:color w:val="404080"/>
                        <w:sz w:val="24"/>
                        <w:szCs w:val="24"/>
                      </w:rPr>
                      <w:t>(-y,-y,0)</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2.m 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221"/>
              <w:gridCol w:w="1221"/>
              <w:gridCol w:w="1236"/>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5" w:history="1">
                    <w:r w:rsidRPr="005E655B">
                      <w:rPr>
                        <w:rFonts w:ascii="Arial" w:eastAsia="Times New Roman" w:hAnsi="Arial" w:cs="Arial"/>
                        <w:color w:val="404080"/>
                        <w:sz w:val="24"/>
                        <w:szCs w:val="24"/>
                      </w:rPr>
                      <w:t>(x,1/4,1/4)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6" w:history="1">
                    <w:r w:rsidRPr="005E655B">
                      <w:rPr>
                        <w:rFonts w:ascii="Arial" w:eastAsia="Times New Roman" w:hAnsi="Arial" w:cs="Arial"/>
                        <w:color w:val="404080"/>
                        <w:sz w:val="24"/>
                        <w:szCs w:val="24"/>
                      </w:rPr>
                      <w:t>(-x,3/4,1/4)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7" w:history="1">
                    <w:r w:rsidRPr="005E655B">
                      <w:rPr>
                        <w:rFonts w:ascii="Arial" w:eastAsia="Times New Roman" w:hAnsi="Arial" w:cs="Arial"/>
                        <w:color w:val="404080"/>
                        <w:sz w:val="24"/>
                        <w:szCs w:val="24"/>
                      </w:rPr>
                      <w:t>(1/4,x,1/4)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8" w:history="1">
                    <w:r w:rsidRPr="005E655B">
                      <w:rPr>
                        <w:rFonts w:ascii="Arial" w:eastAsia="Times New Roman" w:hAnsi="Arial" w:cs="Arial"/>
                        <w:color w:val="404080"/>
                        <w:sz w:val="24"/>
                        <w:szCs w:val="24"/>
                      </w:rPr>
                      <w:t>(1/4,-x,3/4)</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29" w:history="1">
                    <w:r w:rsidRPr="005E655B">
                      <w:rPr>
                        <w:rFonts w:ascii="Arial" w:eastAsia="Times New Roman" w:hAnsi="Arial" w:cs="Arial"/>
                        <w:color w:val="404080"/>
                        <w:sz w:val="24"/>
                        <w:szCs w:val="24"/>
                      </w:rPr>
                      <w:t>(1/4,1/4,x)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0" w:history="1">
                    <w:r w:rsidRPr="005E655B">
                      <w:rPr>
                        <w:rFonts w:ascii="Arial" w:eastAsia="Times New Roman" w:hAnsi="Arial" w:cs="Arial"/>
                        <w:color w:val="404080"/>
                        <w:sz w:val="24"/>
                        <w:szCs w:val="24"/>
                      </w:rPr>
                      <w:t>(3/4,1/4,-x)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1" w:history="1">
                    <w:r w:rsidRPr="005E655B">
                      <w:rPr>
                        <w:rFonts w:ascii="Arial" w:eastAsia="Times New Roman" w:hAnsi="Arial" w:cs="Arial"/>
                        <w:color w:val="404080"/>
                        <w:sz w:val="24"/>
                        <w:szCs w:val="24"/>
                      </w:rPr>
                      <w:t>(1/4,x,3/4)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2" w:history="1">
                    <w:r w:rsidRPr="005E655B">
                      <w:rPr>
                        <w:rFonts w:ascii="Arial" w:eastAsia="Times New Roman" w:hAnsi="Arial" w:cs="Arial"/>
                        <w:color w:val="404080"/>
                        <w:sz w:val="24"/>
                        <w:szCs w:val="24"/>
                      </w:rPr>
                      <w:t>(3/4,-x,3/4)</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3" w:history="1">
                    <w:r w:rsidRPr="005E655B">
                      <w:rPr>
                        <w:rFonts w:ascii="Arial" w:eastAsia="Times New Roman" w:hAnsi="Arial" w:cs="Arial"/>
                        <w:color w:val="404080"/>
                        <w:sz w:val="24"/>
                        <w:szCs w:val="24"/>
                      </w:rPr>
                      <w:t>(x,1/4,3/4)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4" w:history="1">
                    <w:r w:rsidRPr="005E655B">
                      <w:rPr>
                        <w:rFonts w:ascii="Arial" w:eastAsia="Times New Roman" w:hAnsi="Arial" w:cs="Arial"/>
                        <w:color w:val="404080"/>
                        <w:sz w:val="24"/>
                        <w:szCs w:val="24"/>
                      </w:rPr>
                      <w:t>(-x,1/4,1/4)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5" w:history="1">
                    <w:r w:rsidRPr="005E655B">
                      <w:rPr>
                        <w:rFonts w:ascii="Arial" w:eastAsia="Times New Roman" w:hAnsi="Arial" w:cs="Arial"/>
                        <w:color w:val="404080"/>
                        <w:sz w:val="24"/>
                        <w:szCs w:val="24"/>
                      </w:rPr>
                      <w:t>(1/4,1/4,-x)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6" w:history="1">
                    <w:r w:rsidRPr="005E655B">
                      <w:rPr>
                        <w:rFonts w:ascii="Arial" w:eastAsia="Times New Roman" w:hAnsi="Arial" w:cs="Arial"/>
                        <w:color w:val="404080"/>
                        <w:sz w:val="24"/>
                        <w:szCs w:val="24"/>
                      </w:rPr>
                      <w:t>(1/4,3/4,x)</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.3m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953"/>
              <w:gridCol w:w="874"/>
              <w:gridCol w:w="889"/>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7"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8"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39"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0" w:history="1">
                    <w:r w:rsidRPr="005E655B">
                      <w:rPr>
                        <w:rFonts w:ascii="Arial" w:eastAsia="Times New Roman" w:hAnsi="Arial" w:cs="Arial"/>
                        <w:color w:val="404080"/>
                        <w:sz w:val="24"/>
                        <w:szCs w:val="24"/>
                      </w:rPr>
                      <w:t>(x,-x,-x)</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1"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2" w:history="1">
                    <w:r w:rsidRPr="005E655B">
                      <w:rPr>
                        <w:rFonts w:ascii="Arial" w:eastAsia="Times New Roman" w:hAnsi="Arial" w:cs="Arial"/>
                        <w:color w:val="404080"/>
                        <w:sz w:val="24"/>
                        <w:szCs w:val="24"/>
                      </w:rPr>
                      <w:t>(-x,-x,-x)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3" w:history="1">
                    <w:r w:rsidRPr="005E655B">
                      <w:rPr>
                        <w:rFonts w:ascii="Arial" w:eastAsia="Times New Roman" w:hAnsi="Arial" w:cs="Arial"/>
                        <w:color w:val="404080"/>
                        <w:sz w:val="24"/>
                        <w:szCs w:val="24"/>
                      </w:rPr>
                      <w:t>(x,-</w:t>
                    </w:r>
                    <w:proofErr w:type="spellStart"/>
                    <w:r w:rsidRPr="005E655B">
                      <w:rPr>
                        <w:rFonts w:ascii="Arial" w:eastAsia="Times New Roman" w:hAnsi="Arial" w:cs="Arial"/>
                        <w:color w:val="404080"/>
                        <w:sz w:val="24"/>
                        <w:szCs w:val="24"/>
                      </w:rPr>
                      <w:t>x,x</w:t>
                    </w:r>
                    <w:proofErr w:type="spellEnd"/>
                    <w:r w:rsidRPr="005E655B">
                      <w:rPr>
                        <w:rFonts w:ascii="Arial" w:eastAsia="Times New Roman" w:hAnsi="Arial" w:cs="Arial"/>
                        <w:color w:val="404080"/>
                        <w:sz w:val="24"/>
                        <w:szCs w:val="24"/>
                      </w:rPr>
                      <w:t>)</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4" w:history="1">
                    <w:r w:rsidRPr="005E655B">
                      <w:rPr>
                        <w:rFonts w:ascii="Arial" w:eastAsia="Times New Roman" w:hAnsi="Arial" w:cs="Arial"/>
                        <w:color w:val="404080"/>
                        <w:sz w:val="24"/>
                        <w:szCs w:val="24"/>
                      </w:rPr>
                      <w:t>(-</w:t>
                    </w:r>
                    <w:proofErr w:type="spellStart"/>
                    <w:r w:rsidRPr="005E655B">
                      <w:rPr>
                        <w:rFonts w:ascii="Arial" w:eastAsia="Times New Roman" w:hAnsi="Arial" w:cs="Arial"/>
                        <w:color w:val="404080"/>
                        <w:sz w:val="24"/>
                        <w:szCs w:val="24"/>
                      </w:rPr>
                      <w:t>x,x,x</w:t>
                    </w:r>
                    <w:proofErr w:type="spellEnd"/>
                    <w:r w:rsidRPr="005E655B">
                      <w:rPr>
                        <w:rFonts w:ascii="Arial" w:eastAsia="Times New Roman" w:hAnsi="Arial" w:cs="Arial"/>
                        <w:color w:val="404080"/>
                        <w:sz w:val="24"/>
                        <w:szCs w:val="24"/>
                      </w:rPr>
                      <w:t>)</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4m. 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gridCol w:w="821"/>
              <w:gridCol w:w="741"/>
              <w:gridCol w:w="836"/>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5" w:history="1">
                    <w:r w:rsidRPr="005E655B">
                      <w:rPr>
                        <w:rFonts w:ascii="Arial" w:eastAsia="Times New Roman" w:hAnsi="Arial" w:cs="Arial"/>
                        <w:color w:val="404080"/>
                        <w:sz w:val="24"/>
                        <w:szCs w:val="24"/>
                      </w:rPr>
                      <w:t>(x,0,0)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6" w:history="1">
                    <w:r w:rsidRPr="005E655B">
                      <w:rPr>
                        <w:rFonts w:ascii="Arial" w:eastAsia="Times New Roman" w:hAnsi="Arial" w:cs="Arial"/>
                        <w:color w:val="404080"/>
                        <w:sz w:val="24"/>
                        <w:szCs w:val="24"/>
                      </w:rPr>
                      <w:t>(-x,0,0)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7" w:history="1">
                    <w:r w:rsidRPr="005E655B">
                      <w:rPr>
                        <w:rFonts w:ascii="Arial" w:eastAsia="Times New Roman" w:hAnsi="Arial" w:cs="Arial"/>
                        <w:color w:val="404080"/>
                        <w:sz w:val="24"/>
                        <w:szCs w:val="24"/>
                      </w:rPr>
                      <w:t>(0,x,0)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8" w:history="1">
                    <w:r w:rsidRPr="005E655B">
                      <w:rPr>
                        <w:rFonts w:ascii="Arial" w:eastAsia="Times New Roman" w:hAnsi="Arial" w:cs="Arial"/>
                        <w:color w:val="404080"/>
                        <w:sz w:val="24"/>
                        <w:szCs w:val="24"/>
                      </w:rPr>
                      <w:t>(0,-x,0)</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49" w:history="1">
                    <w:r w:rsidRPr="005E655B">
                      <w:rPr>
                        <w:rFonts w:ascii="Arial" w:eastAsia="Times New Roman" w:hAnsi="Arial" w:cs="Arial"/>
                        <w:color w:val="404080"/>
                        <w:sz w:val="24"/>
                        <w:szCs w:val="24"/>
                      </w:rPr>
                      <w:t>(0,0,x)</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0" w:history="1">
                    <w:r w:rsidRPr="005E655B">
                      <w:rPr>
                        <w:rFonts w:ascii="Arial" w:eastAsia="Times New Roman" w:hAnsi="Arial" w:cs="Arial"/>
                        <w:color w:val="404080"/>
                        <w:sz w:val="24"/>
                        <w:szCs w:val="24"/>
                      </w:rPr>
                      <w:t>(0,0,-x)</w:t>
                    </w:r>
                  </w:hyperlink>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proofErr w:type="spellStart"/>
            <w:r w:rsidRPr="005E655B">
              <w:rPr>
                <w:rFonts w:ascii="Arial" w:eastAsia="Times New Roman" w:hAnsi="Arial" w:cs="Arial"/>
                <w:color w:val="000000"/>
                <w:sz w:val="24"/>
                <w:szCs w:val="24"/>
              </w:rPr>
              <w:t>m.m</w:t>
            </w:r>
            <w:proofErr w:type="spellEnd"/>
            <w:r w:rsidRPr="005E655B">
              <w:rPr>
                <w:rFonts w:ascii="Arial" w:eastAsia="Times New Roman" w:hAnsi="Arial" w:cs="Arial"/>
                <w:color w:val="000000"/>
                <w:sz w:val="24"/>
                <w:szCs w:val="24"/>
              </w:rPr>
              <w:t xml:space="preserve"> 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154"/>
              <w:gridCol w:w="1154"/>
              <w:gridCol w:w="1169"/>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1" w:history="1">
                    <w:r w:rsidRPr="005E655B">
                      <w:rPr>
                        <w:rFonts w:ascii="Arial" w:eastAsia="Times New Roman" w:hAnsi="Arial" w:cs="Arial"/>
                        <w:color w:val="404080"/>
                        <w:sz w:val="24"/>
                        <w:szCs w:val="24"/>
                      </w:rPr>
                      <w:t>(0,1/4,1/4)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2" w:history="1">
                    <w:r w:rsidRPr="005E655B">
                      <w:rPr>
                        <w:rFonts w:ascii="Arial" w:eastAsia="Times New Roman" w:hAnsi="Arial" w:cs="Arial"/>
                        <w:color w:val="404080"/>
                        <w:sz w:val="24"/>
                        <w:szCs w:val="24"/>
                      </w:rPr>
                      <w:t>(0,3/4,1/4)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3" w:history="1">
                    <w:r w:rsidRPr="005E655B">
                      <w:rPr>
                        <w:rFonts w:ascii="Arial" w:eastAsia="Times New Roman" w:hAnsi="Arial" w:cs="Arial"/>
                        <w:color w:val="404080"/>
                        <w:sz w:val="24"/>
                        <w:szCs w:val="24"/>
                      </w:rPr>
                      <w:t>(1/4,0,1/4)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4" w:history="1">
                    <w:r w:rsidRPr="005E655B">
                      <w:rPr>
                        <w:rFonts w:ascii="Arial" w:eastAsia="Times New Roman" w:hAnsi="Arial" w:cs="Arial"/>
                        <w:color w:val="404080"/>
                        <w:sz w:val="24"/>
                        <w:szCs w:val="24"/>
                      </w:rPr>
                      <w:t>(1/4,0,3/4)</w:t>
                    </w:r>
                  </w:hyperlink>
                </w:p>
              </w:tc>
            </w:tr>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5" w:history="1">
                    <w:r w:rsidRPr="005E655B">
                      <w:rPr>
                        <w:rFonts w:ascii="Arial" w:eastAsia="Times New Roman" w:hAnsi="Arial" w:cs="Arial"/>
                        <w:color w:val="404080"/>
                        <w:sz w:val="24"/>
                        <w:szCs w:val="24"/>
                      </w:rPr>
                      <w:t>(1/4,1/4,0)</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6" w:history="1">
                    <w:r w:rsidRPr="005E655B">
                      <w:rPr>
                        <w:rFonts w:ascii="Arial" w:eastAsia="Times New Roman" w:hAnsi="Arial" w:cs="Arial"/>
                        <w:color w:val="404080"/>
                        <w:sz w:val="24"/>
                        <w:szCs w:val="24"/>
                      </w:rPr>
                      <w:t>(3/4,1/4,0)</w:t>
                    </w:r>
                  </w:hyperlink>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-43m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1370"/>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7" w:history="1">
                    <w:r w:rsidRPr="005E655B">
                      <w:rPr>
                        <w:rFonts w:ascii="Arial" w:eastAsia="Times New Roman" w:hAnsi="Arial" w:cs="Arial"/>
                        <w:color w:val="404080"/>
                        <w:sz w:val="24"/>
                        <w:szCs w:val="24"/>
                      </w:rPr>
                      <w:t>(1/4,1/4,1/4)</w:t>
                    </w:r>
                  </w:hyperlink>
                </w:p>
              </w:tc>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8" w:history="1">
                    <w:r w:rsidRPr="005E655B">
                      <w:rPr>
                        <w:rFonts w:ascii="Arial" w:eastAsia="Times New Roman" w:hAnsi="Arial" w:cs="Arial"/>
                        <w:color w:val="404080"/>
                        <w:sz w:val="24"/>
                        <w:szCs w:val="24"/>
                      </w:rPr>
                      <w:t>(1/4,1/4,3/4)</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m-3m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59" w:history="1">
                    <w:r w:rsidRPr="005E655B">
                      <w:rPr>
                        <w:rFonts w:ascii="Arial" w:eastAsia="Times New Roman" w:hAnsi="Arial" w:cs="Arial"/>
                        <w:color w:val="404080"/>
                        <w:sz w:val="24"/>
                        <w:szCs w:val="24"/>
                      </w:rPr>
                      <w:t>(1/2,1/2,1/2)</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r w:rsidR="005E655B" w:rsidRPr="005E655B" w:rsidTr="005E65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E655B" w:rsidRPr="005E655B" w:rsidRDefault="005E655B" w:rsidP="005E655B">
            <w:pPr>
              <w:spacing w:after="0" w:line="240" w:lineRule="auto"/>
              <w:jc w:val="center"/>
              <w:rPr>
                <w:rFonts w:ascii="Arial" w:eastAsia="Times New Roman" w:hAnsi="Arial" w:cs="Arial"/>
                <w:color w:val="000000"/>
                <w:sz w:val="24"/>
                <w:szCs w:val="24"/>
              </w:rPr>
            </w:pPr>
            <w:r w:rsidRPr="005E655B">
              <w:rPr>
                <w:rFonts w:ascii="Arial" w:eastAsia="Times New Roman" w:hAnsi="Arial" w:cs="Arial"/>
                <w:color w:val="000000"/>
                <w:sz w:val="24"/>
                <w:szCs w:val="24"/>
              </w:rPr>
              <w:t>m-3m</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5E655B" w:rsidRPr="005E655B">
              <w:trPr>
                <w:tblCellSpacing w:w="15" w:type="dxa"/>
              </w:trPr>
              <w:tc>
                <w:tcPr>
                  <w:tcW w:w="0" w:type="auto"/>
                  <w:vAlign w:val="center"/>
                  <w:hideMark/>
                </w:tcPr>
                <w:p w:rsidR="005E655B" w:rsidRPr="005E655B" w:rsidRDefault="005E655B" w:rsidP="005E655B">
                  <w:pPr>
                    <w:spacing w:after="0" w:line="240" w:lineRule="auto"/>
                    <w:rPr>
                      <w:rFonts w:ascii="Arial" w:eastAsia="Times New Roman" w:hAnsi="Arial" w:cs="Arial"/>
                      <w:color w:val="000000"/>
                      <w:sz w:val="24"/>
                      <w:szCs w:val="24"/>
                    </w:rPr>
                  </w:pPr>
                  <w:hyperlink r:id="rId160" w:history="1">
                    <w:r w:rsidRPr="005E655B">
                      <w:rPr>
                        <w:rFonts w:ascii="Arial" w:eastAsia="Times New Roman" w:hAnsi="Arial" w:cs="Arial"/>
                        <w:color w:val="404080"/>
                        <w:sz w:val="24"/>
                        <w:szCs w:val="24"/>
                      </w:rPr>
                      <w:t>(0,0,0)</w:t>
                    </w:r>
                  </w:hyperlink>
                </w:p>
              </w:tc>
            </w:tr>
          </w:tbl>
          <w:p w:rsidR="005E655B" w:rsidRPr="005E655B" w:rsidRDefault="005E655B" w:rsidP="005E655B">
            <w:pPr>
              <w:spacing w:after="0" w:line="240" w:lineRule="auto"/>
              <w:rPr>
                <w:rFonts w:ascii="Arial" w:eastAsia="Times New Roman" w:hAnsi="Arial" w:cs="Arial"/>
                <w:color w:val="000000"/>
                <w:sz w:val="24"/>
                <w:szCs w:val="24"/>
              </w:rPr>
            </w:pPr>
          </w:p>
        </w:tc>
        <w:tc>
          <w:tcPr>
            <w:tcW w:w="0" w:type="auto"/>
            <w:vAlign w:val="center"/>
            <w:hideMark/>
          </w:tcPr>
          <w:p w:rsidR="005E655B" w:rsidRPr="005E655B" w:rsidRDefault="005E655B" w:rsidP="005E655B">
            <w:pPr>
              <w:spacing w:after="0" w:line="240" w:lineRule="auto"/>
              <w:rPr>
                <w:rFonts w:ascii="Times New Roman" w:eastAsia="Times New Roman" w:hAnsi="Times New Roman" w:cs="Times New Roman"/>
                <w:sz w:val="20"/>
                <w:szCs w:val="20"/>
              </w:rPr>
            </w:pPr>
          </w:p>
        </w:tc>
      </w:tr>
    </w:tbl>
    <w:p w:rsidR="003C7939" w:rsidRDefault="003C7939"/>
    <w:sectPr w:rsidR="003C7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2A3"/>
    <w:rsid w:val="001172A9"/>
    <w:rsid w:val="003111A2"/>
    <w:rsid w:val="00330261"/>
    <w:rsid w:val="003C5C6D"/>
    <w:rsid w:val="003C7939"/>
    <w:rsid w:val="005E655B"/>
    <w:rsid w:val="00635747"/>
    <w:rsid w:val="006B02E4"/>
    <w:rsid w:val="007D7935"/>
    <w:rsid w:val="009306AF"/>
    <w:rsid w:val="00B23CD9"/>
    <w:rsid w:val="00C122A3"/>
    <w:rsid w:val="00CA734A"/>
    <w:rsid w:val="00EA59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6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55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65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65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55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6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81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ryst.ehu.es/cgi-bin/cryst/programs/find_comp_op?ita=225&amp;xc=y&amp;yc=0&amp;zc=y&amp;orgpos=y,0,y&amp;standard=1" TargetMode="External"/><Relationship Id="rId21" Type="http://schemas.openxmlformats.org/officeDocument/2006/relationships/hyperlink" Target="http://www.cryst.ehu.es/cgi-bin/cryst/programs/find_comp_op?ita=225&amp;xc=x&amp;yc=z&amp;zc=-y&amp;orgpos=x,z,-y&amp;standard=1" TargetMode="External"/><Relationship Id="rId42" Type="http://schemas.openxmlformats.org/officeDocument/2006/relationships/hyperlink" Target="http://www.cryst.ehu.es/cgi-bin/cryst/programs/find_comp_op?ita=225&amp;xc=y&amp;yc=x&amp;zc=z&amp;orgpos=y,x,z&amp;standard=1" TargetMode="External"/><Relationship Id="rId63" Type="http://schemas.openxmlformats.org/officeDocument/2006/relationships/hyperlink" Target="http://www.cryst.ehu.es/cgi-bin/cryst/programs/find_comp_op?ita=225&amp;xc=x&amp;yc=-z&amp;zc=-x&amp;orgpos=x,-z,-x&amp;standard=1" TargetMode="External"/><Relationship Id="rId84" Type="http://schemas.openxmlformats.org/officeDocument/2006/relationships/hyperlink" Target="http://www.cryst.ehu.es/cgi-bin/cryst/programs/find_comp_op?ita=225&amp;xc=-z&amp;yc=0&amp;zc=-y&amp;orgpos=-z,0,-y&amp;standard=1" TargetMode="External"/><Relationship Id="rId138" Type="http://schemas.openxmlformats.org/officeDocument/2006/relationships/hyperlink" Target="http://www.cryst.ehu.es/cgi-bin/cryst/programs/find_comp_op?ita=225&amp;xc=-x&amp;yc=-x&amp;zc=x&amp;orgpos=-x,-x,x&amp;standard=1" TargetMode="External"/><Relationship Id="rId159" Type="http://schemas.openxmlformats.org/officeDocument/2006/relationships/hyperlink" Target="http://www.cryst.ehu.es/cgi-bin/cryst/programs/find_comp_op?ita=225&amp;xc=1/2&amp;yc=1/2&amp;zc=1/2&amp;orgpos=1/2,1/2,1/2&amp;standard=1" TargetMode="External"/><Relationship Id="rId107" Type="http://schemas.openxmlformats.org/officeDocument/2006/relationships/hyperlink" Target="http://www.cryst.ehu.es/cgi-bin/cryst/programs/find_comp_op?ita=225&amp;xc=-y&amp;yc=1/2&amp;zc=y&amp;orgpos=-y,1/2,y&amp;standard=1" TargetMode="External"/><Relationship Id="rId11" Type="http://schemas.openxmlformats.org/officeDocument/2006/relationships/hyperlink" Target="http://www.cryst.ehu.es/cgi-bin/cryst/programs/find_comp_op?ita=225&amp;xc=-z&amp;yc=-x&amp;zc=y&amp;orgpos=-z,-x,y&amp;standard=1" TargetMode="External"/><Relationship Id="rId32" Type="http://schemas.openxmlformats.org/officeDocument/2006/relationships/hyperlink" Target="http://www.cryst.ehu.es/cgi-bin/cryst/programs/find_comp_op?ita=225&amp;xc=-x&amp;yc=y&amp;zc=z&amp;orgpos=-x,y,z&amp;standard=1" TargetMode="External"/><Relationship Id="rId53" Type="http://schemas.openxmlformats.org/officeDocument/2006/relationships/hyperlink" Target="http://www.cryst.ehu.es/cgi-bin/cryst/programs/find_comp_op?ita=225&amp;xc=x&amp;yc=x&amp;zc=z&amp;orgpos=x,x,z&amp;standard=1" TargetMode="External"/><Relationship Id="rId74" Type="http://schemas.openxmlformats.org/officeDocument/2006/relationships/hyperlink" Target="http://www.cryst.ehu.es/cgi-bin/cryst/programs/find_comp_op?ita=225&amp;xc=z&amp;yc=-x&amp;zc=x&amp;orgpos=z,-x,x&amp;standard=1" TargetMode="External"/><Relationship Id="rId128" Type="http://schemas.openxmlformats.org/officeDocument/2006/relationships/hyperlink" Target="http://www.cryst.ehu.es/cgi-bin/cryst/programs/find_comp_op?ita=225&amp;xc=1/4&amp;yc=-x&amp;zc=3/4&amp;orgpos=1/4,-x,3/4&amp;standard=1" TargetMode="External"/><Relationship Id="rId149" Type="http://schemas.openxmlformats.org/officeDocument/2006/relationships/hyperlink" Target="http://www.cryst.ehu.es/cgi-bin/cryst/programs/find_comp_op?ita=225&amp;xc=0&amp;yc=0&amp;zc=x&amp;orgpos=0,0,x&amp;standard=1" TargetMode="External"/><Relationship Id="rId5" Type="http://schemas.openxmlformats.org/officeDocument/2006/relationships/hyperlink" Target="http://www.cryst.ehu.es/cgi-bin/cryst/programs/find_comp_op?ita=225&amp;xc=x&amp;yc=y&amp;zc=z&amp;orgpos=x,y,z&amp;standard=1" TargetMode="External"/><Relationship Id="rId95" Type="http://schemas.openxmlformats.org/officeDocument/2006/relationships/hyperlink" Target="http://www.cryst.ehu.es/cgi-bin/cryst/programs/find_comp_op?ita=225&amp;xc=0&amp;yc=-z&amp;zc=-y&amp;orgpos=0,-z,-y&amp;standard=1" TargetMode="External"/><Relationship Id="rId160" Type="http://schemas.openxmlformats.org/officeDocument/2006/relationships/hyperlink" Target="http://www.cryst.ehu.es/cgi-bin/cryst/programs/find_comp_op?ita=225&amp;xc=0&amp;yc=0&amp;zc=0&amp;orgpos=0,0,0&amp;standard=1" TargetMode="External"/><Relationship Id="rId22" Type="http://schemas.openxmlformats.org/officeDocument/2006/relationships/hyperlink" Target="http://www.cryst.ehu.es/cgi-bin/cryst/programs/find_comp_op?ita=225&amp;xc=-x&amp;yc=z&amp;zc=y&amp;orgpos=-x,z,y&amp;standard=1" TargetMode="External"/><Relationship Id="rId43" Type="http://schemas.openxmlformats.org/officeDocument/2006/relationships/hyperlink" Target="http://www.cryst.ehu.es/cgi-bin/cryst/programs/find_comp_op?ita=225&amp;xc=-y&amp;yc=x&amp;zc=-z&amp;orgpos=-y,x,-z&amp;standard=1" TargetMode="External"/><Relationship Id="rId64" Type="http://schemas.openxmlformats.org/officeDocument/2006/relationships/hyperlink" Target="http://www.cryst.ehu.es/cgi-bin/cryst/programs/find_comp_op?ita=225&amp;xc=-x&amp;yc=-z&amp;zc=x&amp;orgpos=-x,-z,x&amp;standard=1" TargetMode="External"/><Relationship Id="rId118" Type="http://schemas.openxmlformats.org/officeDocument/2006/relationships/hyperlink" Target="http://www.cryst.ehu.es/cgi-bin/cryst/programs/find_comp_op?ita=225&amp;xc=y&amp;yc=0&amp;zc=-y&amp;orgpos=y,0,-y&amp;standard=1" TargetMode="External"/><Relationship Id="rId139" Type="http://schemas.openxmlformats.org/officeDocument/2006/relationships/hyperlink" Target="http://www.cryst.ehu.es/cgi-bin/cryst/programs/find_comp_op?ita=225&amp;xc=-x&amp;yc=x&amp;zc=-x&amp;orgpos=-x,x,-x&amp;standard=1" TargetMode="External"/><Relationship Id="rId85" Type="http://schemas.openxmlformats.org/officeDocument/2006/relationships/hyperlink" Target="http://www.cryst.ehu.es/cgi-bin/cryst/programs/find_comp_op?ita=225&amp;xc=y&amp;yc=z&amp;zc=0&amp;orgpos=y,z,0&amp;standard=1" TargetMode="External"/><Relationship Id="rId150" Type="http://schemas.openxmlformats.org/officeDocument/2006/relationships/hyperlink" Target="http://www.cryst.ehu.es/cgi-bin/cryst/programs/find_comp_op?ita=225&amp;xc=0&amp;yc=0&amp;zc=-x&amp;orgpos=0,0,-x&amp;standard=1" TargetMode="External"/><Relationship Id="rId12" Type="http://schemas.openxmlformats.org/officeDocument/2006/relationships/hyperlink" Target="http://www.cryst.ehu.es/cgi-bin/cryst/programs/find_comp_op?ita=225&amp;xc=-z&amp;yc=x&amp;zc=-y&amp;orgpos=-z,x,-y&amp;standard=1" TargetMode="External"/><Relationship Id="rId17" Type="http://schemas.openxmlformats.org/officeDocument/2006/relationships/hyperlink" Target="http://www.cryst.ehu.es/cgi-bin/cryst/programs/find_comp_op?ita=225&amp;xc=y&amp;yc=x&amp;zc=-z&amp;orgpos=y,x,-z&amp;standard=1" TargetMode="External"/><Relationship Id="rId33" Type="http://schemas.openxmlformats.org/officeDocument/2006/relationships/hyperlink" Target="http://www.cryst.ehu.es/cgi-bin/cryst/programs/find_comp_op?ita=225&amp;xc=-z&amp;yc=-x&amp;zc=-y&amp;orgpos=-z,-x,-y&amp;standard=1" TargetMode="External"/><Relationship Id="rId38" Type="http://schemas.openxmlformats.org/officeDocument/2006/relationships/hyperlink" Target="http://www.cryst.ehu.es/cgi-bin/cryst/programs/find_comp_op?ita=225&amp;xc=y&amp;yc=-z&amp;zc=x&amp;orgpos=y,-z,x&amp;standard=1" TargetMode="External"/><Relationship Id="rId59" Type="http://schemas.openxmlformats.org/officeDocument/2006/relationships/hyperlink" Target="http://www.cryst.ehu.es/cgi-bin/cryst/programs/find_comp_op?ita=225&amp;xc=-z&amp;yc=-x&amp;zc=x&amp;orgpos=-z,-x,x&amp;standard=1" TargetMode="External"/><Relationship Id="rId103" Type="http://schemas.openxmlformats.org/officeDocument/2006/relationships/hyperlink" Target="http://www.cryst.ehu.es/cgi-bin/cryst/programs/find_comp_op?ita=225&amp;xc=1/2&amp;yc=y&amp;zc=-y&amp;orgpos=1/2,y,-y&amp;standard=1" TargetMode="External"/><Relationship Id="rId108" Type="http://schemas.openxmlformats.org/officeDocument/2006/relationships/hyperlink" Target="http://www.cryst.ehu.es/cgi-bin/cryst/programs/find_comp_op?ita=225&amp;xc=-y&amp;yc=1/2&amp;zc=-y&amp;orgpos=-y,1/2,-y&amp;standard=1" TargetMode="External"/><Relationship Id="rId124" Type="http://schemas.openxmlformats.org/officeDocument/2006/relationships/hyperlink" Target="http://www.cryst.ehu.es/cgi-bin/cryst/programs/find_comp_op?ita=225&amp;xc=-y&amp;yc=-y&amp;zc=0&amp;orgpos=-y,-y,0&amp;standard=1" TargetMode="External"/><Relationship Id="rId129" Type="http://schemas.openxmlformats.org/officeDocument/2006/relationships/hyperlink" Target="http://www.cryst.ehu.es/cgi-bin/cryst/programs/find_comp_op?ita=225&amp;xc=1/4&amp;yc=1/4&amp;zc=x&amp;orgpos=1/4,1/4,x&amp;standard=1" TargetMode="External"/><Relationship Id="rId54" Type="http://schemas.openxmlformats.org/officeDocument/2006/relationships/hyperlink" Target="http://www.cryst.ehu.es/cgi-bin/cryst/programs/find_comp_op?ita=225&amp;xc=-x&amp;yc=-x&amp;zc=z&amp;orgpos=-x,-x,z&amp;standard=1" TargetMode="External"/><Relationship Id="rId70" Type="http://schemas.openxmlformats.org/officeDocument/2006/relationships/hyperlink" Target="http://www.cryst.ehu.es/cgi-bin/cryst/programs/find_comp_op?ita=225&amp;xc=-x&amp;yc=z&amp;zc=x&amp;orgpos=-x,z,x&amp;standard=1" TargetMode="External"/><Relationship Id="rId75" Type="http://schemas.openxmlformats.org/officeDocument/2006/relationships/hyperlink" Target="http://www.cryst.ehu.es/cgi-bin/cryst/programs/find_comp_op?ita=225&amp;xc=-z&amp;yc=x&amp;zc=x&amp;orgpos=-z,x,x&amp;standard=1" TargetMode="External"/><Relationship Id="rId91" Type="http://schemas.openxmlformats.org/officeDocument/2006/relationships/hyperlink" Target="http://www.cryst.ehu.es/cgi-bin/cryst/programs/find_comp_op?ita=225&amp;xc=y&amp;yc=0&amp;zc=z&amp;orgpos=y,0,z&amp;standard=1" TargetMode="External"/><Relationship Id="rId96" Type="http://schemas.openxmlformats.org/officeDocument/2006/relationships/hyperlink" Target="http://www.cryst.ehu.es/cgi-bin/cryst/programs/find_comp_op?ita=225&amp;xc=0&amp;yc=-z&amp;zc=y&amp;orgpos=0,-z,y&amp;standard=1" TargetMode="External"/><Relationship Id="rId140" Type="http://schemas.openxmlformats.org/officeDocument/2006/relationships/hyperlink" Target="http://www.cryst.ehu.es/cgi-bin/cryst/programs/find_comp_op?ita=225&amp;xc=x&amp;yc=-x&amp;zc=-x&amp;orgpos=x,-x,-x&amp;standard=1" TargetMode="External"/><Relationship Id="rId145" Type="http://schemas.openxmlformats.org/officeDocument/2006/relationships/hyperlink" Target="http://www.cryst.ehu.es/cgi-bin/cryst/programs/find_comp_op?ita=225&amp;xc=x&amp;yc=0&amp;zc=0&amp;orgpos=x,0,0&amp;standard=1" TargetMode="External"/><Relationship Id="rId16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ryst.ehu.es/cgi-bin/cryst/programs/find_comp_op?ita=225&amp;xc=-x&amp;yc=-y&amp;zc=z&amp;orgpos=-x,-y,z&amp;standard=1" TargetMode="External"/><Relationship Id="rId23" Type="http://schemas.openxmlformats.org/officeDocument/2006/relationships/hyperlink" Target="http://www.cryst.ehu.es/cgi-bin/cryst/programs/find_comp_op?ita=225&amp;xc=-x&amp;yc=-z&amp;zc=-y&amp;orgpos=-x,-z,-y&amp;standard=1" TargetMode="External"/><Relationship Id="rId28" Type="http://schemas.openxmlformats.org/officeDocument/2006/relationships/hyperlink" Target="http://www.cryst.ehu.es/cgi-bin/cryst/programs/find_comp_op?ita=225&amp;xc=-z&amp;yc=-y&amp;zc=-x&amp;orgpos=-z,-y,-x&amp;standard=1" TargetMode="External"/><Relationship Id="rId49" Type="http://schemas.openxmlformats.org/officeDocument/2006/relationships/hyperlink" Target="http://www.cryst.ehu.es/cgi-bin/cryst/programs/find_comp_op?ita=225&amp;xc=-z&amp;yc=-y&amp;zc=x&amp;orgpos=-z,-y,x&amp;standard=1" TargetMode="External"/><Relationship Id="rId114" Type="http://schemas.openxmlformats.org/officeDocument/2006/relationships/hyperlink" Target="http://www.cryst.ehu.es/cgi-bin/cryst/programs/find_comp_op?ita=225&amp;xc=0&amp;yc=-y&amp;zc=y&amp;orgpos=0,-y,y&amp;standard=1" TargetMode="External"/><Relationship Id="rId119" Type="http://schemas.openxmlformats.org/officeDocument/2006/relationships/hyperlink" Target="http://www.cryst.ehu.es/cgi-bin/cryst/programs/find_comp_op?ita=225&amp;xc=-y&amp;yc=0&amp;zc=y&amp;orgpos=-y,0,y&amp;standard=1" TargetMode="External"/><Relationship Id="rId44" Type="http://schemas.openxmlformats.org/officeDocument/2006/relationships/hyperlink" Target="http://www.cryst.ehu.es/cgi-bin/cryst/programs/find_comp_op?ita=225&amp;xc=y&amp;yc=-x&amp;zc=-z&amp;orgpos=y,-x,-z&amp;standard=1" TargetMode="External"/><Relationship Id="rId60" Type="http://schemas.openxmlformats.org/officeDocument/2006/relationships/hyperlink" Target="http://www.cryst.ehu.es/cgi-bin/cryst/programs/find_comp_op?ita=225&amp;xc=-z&amp;yc=x&amp;zc=-x&amp;orgpos=-z,x,-x&amp;standard=1" TargetMode="External"/><Relationship Id="rId65" Type="http://schemas.openxmlformats.org/officeDocument/2006/relationships/hyperlink" Target="http://www.cryst.ehu.es/cgi-bin/cryst/programs/find_comp_op?ita=225&amp;xc=x&amp;yc=x&amp;zc=-z&amp;orgpos=x,x,-z&amp;standard=1" TargetMode="External"/><Relationship Id="rId81" Type="http://schemas.openxmlformats.org/officeDocument/2006/relationships/hyperlink" Target="http://www.cryst.ehu.es/cgi-bin/cryst/programs/find_comp_op?ita=225&amp;xc=z&amp;yc=0&amp;zc=y&amp;orgpos=z,0,y&amp;standard=1" TargetMode="External"/><Relationship Id="rId86" Type="http://schemas.openxmlformats.org/officeDocument/2006/relationships/hyperlink" Target="http://www.cryst.ehu.es/cgi-bin/cryst/programs/find_comp_op?ita=225&amp;xc=-y&amp;yc=z&amp;zc=0&amp;orgpos=-y,z,0&amp;standard=1" TargetMode="External"/><Relationship Id="rId130" Type="http://schemas.openxmlformats.org/officeDocument/2006/relationships/hyperlink" Target="http://www.cryst.ehu.es/cgi-bin/cryst/programs/find_comp_op?ita=225&amp;xc=3/4&amp;yc=1/4&amp;zc=-x&amp;orgpos=3/4,1/4,-x&amp;standard=1" TargetMode="External"/><Relationship Id="rId135" Type="http://schemas.openxmlformats.org/officeDocument/2006/relationships/hyperlink" Target="http://www.cryst.ehu.es/cgi-bin/cryst/programs/find_comp_op?ita=225&amp;xc=1/4&amp;yc=1/4&amp;zc=-x&amp;orgpos=1/4,1/4,-x&amp;standard=1" TargetMode="External"/><Relationship Id="rId151" Type="http://schemas.openxmlformats.org/officeDocument/2006/relationships/hyperlink" Target="http://www.cryst.ehu.es/cgi-bin/cryst/programs/find_comp_op?ita=225&amp;xc=0&amp;yc=1/4&amp;zc=1/4&amp;orgpos=0,1/4,1/4&amp;standard=1" TargetMode="External"/><Relationship Id="rId156" Type="http://schemas.openxmlformats.org/officeDocument/2006/relationships/hyperlink" Target="http://www.cryst.ehu.es/cgi-bin/cryst/programs/find_comp_op?ita=225&amp;xc=3/4&amp;yc=1/4&amp;zc=0&amp;orgpos=3/4,1/4,0&amp;standard=1" TargetMode="External"/><Relationship Id="rId13" Type="http://schemas.openxmlformats.org/officeDocument/2006/relationships/hyperlink" Target="http://www.cryst.ehu.es/cgi-bin/cryst/programs/find_comp_op?ita=225&amp;xc=y&amp;yc=z&amp;zc=x&amp;orgpos=y,z,x&amp;standard=1" TargetMode="External"/><Relationship Id="rId18" Type="http://schemas.openxmlformats.org/officeDocument/2006/relationships/hyperlink" Target="http://www.cryst.ehu.es/cgi-bin/cryst/programs/find_comp_op?ita=225&amp;xc=-y&amp;yc=-x&amp;zc=-z&amp;orgpos=-y,-x,-z&amp;standard=1" TargetMode="External"/><Relationship Id="rId39" Type="http://schemas.openxmlformats.org/officeDocument/2006/relationships/hyperlink" Target="http://www.cryst.ehu.es/cgi-bin/cryst/programs/find_comp_op?ita=225&amp;xc=-y&amp;yc=z&amp;zc=x&amp;orgpos=-y,z,x&amp;standard=1" TargetMode="External"/><Relationship Id="rId109" Type="http://schemas.openxmlformats.org/officeDocument/2006/relationships/hyperlink" Target="http://www.cryst.ehu.es/cgi-bin/cryst/programs/find_comp_op?ita=225&amp;xc=y&amp;yc=y&amp;zc=1/2&amp;orgpos=y,y,1/2&amp;standard=1" TargetMode="External"/><Relationship Id="rId34" Type="http://schemas.openxmlformats.org/officeDocument/2006/relationships/hyperlink" Target="http://www.cryst.ehu.es/cgi-bin/cryst/programs/find_comp_op?ita=225&amp;xc=-z&amp;yc=x&amp;zc=y&amp;orgpos=-z,x,y&amp;standard=1" TargetMode="External"/><Relationship Id="rId50" Type="http://schemas.openxmlformats.org/officeDocument/2006/relationships/hyperlink" Target="http://www.cryst.ehu.es/cgi-bin/cryst/programs/find_comp_op?ita=225&amp;xc=-z&amp;yc=y&amp;zc=-x&amp;orgpos=-z,y,-x&amp;standard=1" TargetMode="External"/><Relationship Id="rId55" Type="http://schemas.openxmlformats.org/officeDocument/2006/relationships/hyperlink" Target="http://www.cryst.ehu.es/cgi-bin/cryst/programs/find_comp_op?ita=225&amp;xc=-x&amp;yc=x&amp;zc=-z&amp;orgpos=-x,x,-z&amp;standard=1" TargetMode="External"/><Relationship Id="rId76" Type="http://schemas.openxmlformats.org/officeDocument/2006/relationships/hyperlink" Target="http://www.cryst.ehu.es/cgi-bin/cryst/programs/find_comp_op?ita=225&amp;xc=-z&amp;yc=-x&amp;zc=-x&amp;orgpos=-z,-x,-x&amp;standard=1" TargetMode="External"/><Relationship Id="rId97" Type="http://schemas.openxmlformats.org/officeDocument/2006/relationships/hyperlink" Target="http://www.cryst.ehu.es/cgi-bin/cryst/programs/find_comp_op?ita=225&amp;xc=z&amp;yc=y&amp;zc=0&amp;orgpos=z,y,0&amp;standard=1" TargetMode="External"/><Relationship Id="rId104" Type="http://schemas.openxmlformats.org/officeDocument/2006/relationships/hyperlink" Target="http://www.cryst.ehu.es/cgi-bin/cryst/programs/find_comp_op?ita=225&amp;xc=1/2&amp;yc=-y&amp;zc=-y&amp;orgpos=1/2,-y,-y&amp;standard=1" TargetMode="External"/><Relationship Id="rId120" Type="http://schemas.openxmlformats.org/officeDocument/2006/relationships/hyperlink" Target="http://www.cryst.ehu.es/cgi-bin/cryst/programs/find_comp_op?ita=225&amp;xc=-y&amp;yc=0&amp;zc=-y&amp;orgpos=-y,0,-y&amp;standard=1" TargetMode="External"/><Relationship Id="rId125" Type="http://schemas.openxmlformats.org/officeDocument/2006/relationships/hyperlink" Target="http://www.cryst.ehu.es/cgi-bin/cryst/programs/find_comp_op?ita=225&amp;xc=x&amp;yc=1/4&amp;zc=1/4&amp;orgpos=x,1/4,1/4&amp;standard=1" TargetMode="External"/><Relationship Id="rId141" Type="http://schemas.openxmlformats.org/officeDocument/2006/relationships/hyperlink" Target="http://www.cryst.ehu.es/cgi-bin/cryst/programs/find_comp_op?ita=225&amp;xc=x&amp;yc=x&amp;zc=-x&amp;orgpos=x,x,-x&amp;standard=1" TargetMode="External"/><Relationship Id="rId146" Type="http://schemas.openxmlformats.org/officeDocument/2006/relationships/hyperlink" Target="http://www.cryst.ehu.es/cgi-bin/cryst/programs/find_comp_op?ita=225&amp;xc=-x&amp;yc=0&amp;zc=0&amp;orgpos=-x,0,0&amp;standard=1" TargetMode="External"/><Relationship Id="rId7" Type="http://schemas.openxmlformats.org/officeDocument/2006/relationships/hyperlink" Target="http://www.cryst.ehu.es/cgi-bin/cryst/programs/find_comp_op?ita=225&amp;xc=-x&amp;yc=y&amp;zc=-z&amp;orgpos=-x,y,-z&amp;standard=1" TargetMode="External"/><Relationship Id="rId71" Type="http://schemas.openxmlformats.org/officeDocument/2006/relationships/hyperlink" Target="http://www.cryst.ehu.es/cgi-bin/cryst/programs/find_comp_op?ita=225&amp;xc=-x&amp;yc=-z&amp;zc=-x&amp;orgpos=-x,-z,-x&amp;standard=1" TargetMode="External"/><Relationship Id="rId92" Type="http://schemas.openxmlformats.org/officeDocument/2006/relationships/hyperlink" Target="http://www.cryst.ehu.es/cgi-bin/cryst/programs/find_comp_op?ita=225&amp;xc=-y&amp;yc=0&amp;zc=z&amp;orgpos=-y,0,z&amp;standard=1" TargetMode="External"/><Relationship Id="rId162" Type="http://schemas.openxmlformats.org/officeDocument/2006/relationships/theme" Target="theme/theme1.xml"/><Relationship Id="rId2" Type="http://schemas.microsoft.com/office/2007/relationships/stylesWithEffects" Target="stylesWithEffects.xml"/><Relationship Id="rId29" Type="http://schemas.openxmlformats.org/officeDocument/2006/relationships/hyperlink" Target="http://www.cryst.ehu.es/cgi-bin/cryst/programs/find_comp_op?ita=225&amp;xc=-x&amp;yc=-y&amp;zc=-z&amp;orgpos=-x,-y,-z&amp;standard=1" TargetMode="External"/><Relationship Id="rId24" Type="http://schemas.openxmlformats.org/officeDocument/2006/relationships/hyperlink" Target="http://www.cryst.ehu.es/cgi-bin/cryst/programs/find_comp_op?ita=225&amp;xc=x&amp;yc=-z&amp;zc=y&amp;orgpos=x,-z,y&amp;standard=1" TargetMode="External"/><Relationship Id="rId40" Type="http://schemas.openxmlformats.org/officeDocument/2006/relationships/hyperlink" Target="http://www.cryst.ehu.es/cgi-bin/cryst/programs/find_comp_op?ita=225&amp;xc=y&amp;yc=z&amp;zc=-x&amp;orgpos=y,z,-x&amp;standard=1" TargetMode="External"/><Relationship Id="rId45" Type="http://schemas.openxmlformats.org/officeDocument/2006/relationships/hyperlink" Target="http://www.cryst.ehu.es/cgi-bin/cryst/programs/find_comp_op?ita=225&amp;xc=-x&amp;yc=-z&amp;zc=y&amp;orgpos=-x,-z,y&amp;standard=1" TargetMode="External"/><Relationship Id="rId66" Type="http://schemas.openxmlformats.org/officeDocument/2006/relationships/hyperlink" Target="http://www.cryst.ehu.es/cgi-bin/cryst/programs/find_comp_op?ita=225&amp;xc=-x&amp;yc=-x&amp;zc=-z&amp;orgpos=-x,-x,-z&amp;standard=1" TargetMode="External"/><Relationship Id="rId87" Type="http://schemas.openxmlformats.org/officeDocument/2006/relationships/hyperlink" Target="http://www.cryst.ehu.es/cgi-bin/cryst/programs/find_comp_op?ita=225&amp;xc=y&amp;yc=-z&amp;zc=0&amp;orgpos=y,-z,0&amp;standard=1" TargetMode="External"/><Relationship Id="rId110" Type="http://schemas.openxmlformats.org/officeDocument/2006/relationships/hyperlink" Target="http://www.cryst.ehu.es/cgi-bin/cryst/programs/find_comp_op?ita=225&amp;xc=-y&amp;yc=y&amp;zc=1/2&amp;orgpos=-y,y,1/2&amp;standard=1" TargetMode="External"/><Relationship Id="rId115" Type="http://schemas.openxmlformats.org/officeDocument/2006/relationships/hyperlink" Target="http://www.cryst.ehu.es/cgi-bin/cryst/programs/find_comp_op?ita=225&amp;xc=0&amp;yc=y&amp;zc=-y&amp;orgpos=0,y,-y&amp;standard=1" TargetMode="External"/><Relationship Id="rId131" Type="http://schemas.openxmlformats.org/officeDocument/2006/relationships/hyperlink" Target="http://www.cryst.ehu.es/cgi-bin/cryst/programs/find_comp_op?ita=225&amp;xc=1/4&amp;yc=x&amp;zc=3/4&amp;orgpos=1/4,x,3/4&amp;standard=1" TargetMode="External"/><Relationship Id="rId136" Type="http://schemas.openxmlformats.org/officeDocument/2006/relationships/hyperlink" Target="http://www.cryst.ehu.es/cgi-bin/cryst/programs/find_comp_op?ita=225&amp;xc=1/4&amp;yc=3/4&amp;zc=x&amp;orgpos=1/4,3/4,x&amp;standard=1" TargetMode="External"/><Relationship Id="rId157" Type="http://schemas.openxmlformats.org/officeDocument/2006/relationships/hyperlink" Target="http://www.cryst.ehu.es/cgi-bin/cryst/programs/find_comp_op?ita=225&amp;xc=1/4&amp;yc=1/4&amp;zc=1/4&amp;orgpos=1/4,1/4,1/4&amp;standard=1" TargetMode="External"/><Relationship Id="rId61" Type="http://schemas.openxmlformats.org/officeDocument/2006/relationships/hyperlink" Target="http://www.cryst.ehu.es/cgi-bin/cryst/programs/find_comp_op?ita=225&amp;xc=x&amp;yc=z&amp;zc=x&amp;orgpos=x,z,x&amp;standard=1" TargetMode="External"/><Relationship Id="rId82" Type="http://schemas.openxmlformats.org/officeDocument/2006/relationships/hyperlink" Target="http://www.cryst.ehu.es/cgi-bin/cryst/programs/find_comp_op?ita=225&amp;xc=z&amp;yc=0&amp;zc=-y&amp;orgpos=z,0,-y&amp;standard=1" TargetMode="External"/><Relationship Id="rId152" Type="http://schemas.openxmlformats.org/officeDocument/2006/relationships/hyperlink" Target="http://www.cryst.ehu.es/cgi-bin/cryst/programs/find_comp_op?ita=225&amp;xc=0&amp;yc=3/4&amp;zc=1/4&amp;orgpos=0,3/4,1/4&amp;standard=1" TargetMode="External"/><Relationship Id="rId19" Type="http://schemas.openxmlformats.org/officeDocument/2006/relationships/hyperlink" Target="http://www.cryst.ehu.es/cgi-bin/cryst/programs/find_comp_op?ita=225&amp;xc=y&amp;yc=-x&amp;zc=z&amp;orgpos=y,-x,z&amp;standard=1" TargetMode="External"/><Relationship Id="rId14" Type="http://schemas.openxmlformats.org/officeDocument/2006/relationships/hyperlink" Target="http://www.cryst.ehu.es/cgi-bin/cryst/programs/find_comp_op?ita=225&amp;xc=-y&amp;yc=z&amp;zc=-x&amp;orgpos=-y,z,-x&amp;standard=1" TargetMode="External"/><Relationship Id="rId30" Type="http://schemas.openxmlformats.org/officeDocument/2006/relationships/hyperlink" Target="http://www.cryst.ehu.es/cgi-bin/cryst/programs/find_comp_op?ita=225&amp;xc=x&amp;yc=y&amp;zc=-z&amp;orgpos=x,y,-z&amp;standard=1" TargetMode="External"/><Relationship Id="rId35" Type="http://schemas.openxmlformats.org/officeDocument/2006/relationships/hyperlink" Target="http://www.cryst.ehu.es/cgi-bin/cryst/programs/find_comp_op?ita=225&amp;xc=z&amp;yc=x&amp;zc=-y&amp;orgpos=z,x,-y&amp;standard=1" TargetMode="External"/><Relationship Id="rId56" Type="http://schemas.openxmlformats.org/officeDocument/2006/relationships/hyperlink" Target="http://www.cryst.ehu.es/cgi-bin/cryst/programs/find_comp_op?ita=225&amp;xc=x&amp;yc=-x&amp;zc=-z&amp;orgpos=x,-x,-z&amp;standard=1" TargetMode="External"/><Relationship Id="rId77" Type="http://schemas.openxmlformats.org/officeDocument/2006/relationships/hyperlink" Target="http://www.cryst.ehu.es/cgi-bin/cryst/programs/find_comp_op?ita=225&amp;xc=0&amp;yc=y&amp;zc=z&amp;orgpos=0,y,z&amp;standard=1" TargetMode="External"/><Relationship Id="rId100" Type="http://schemas.openxmlformats.org/officeDocument/2006/relationships/hyperlink" Target="http://www.cryst.ehu.es/cgi-bin/cryst/programs/find_comp_op?ita=225&amp;xc=-z&amp;yc=-y&amp;zc=0&amp;orgpos=-z,-y,0&amp;standard=1" TargetMode="External"/><Relationship Id="rId105" Type="http://schemas.openxmlformats.org/officeDocument/2006/relationships/hyperlink" Target="http://www.cryst.ehu.es/cgi-bin/cryst/programs/find_comp_op?ita=225&amp;xc=y&amp;yc=1/2&amp;zc=y&amp;orgpos=y,1/2,y&amp;standard=1" TargetMode="External"/><Relationship Id="rId126" Type="http://schemas.openxmlformats.org/officeDocument/2006/relationships/hyperlink" Target="http://www.cryst.ehu.es/cgi-bin/cryst/programs/find_comp_op?ita=225&amp;xc=-x&amp;yc=3/4&amp;zc=1/4&amp;orgpos=-x,3/4,1/4&amp;standard=1" TargetMode="External"/><Relationship Id="rId147" Type="http://schemas.openxmlformats.org/officeDocument/2006/relationships/hyperlink" Target="http://www.cryst.ehu.es/cgi-bin/cryst/programs/find_comp_op?ita=225&amp;xc=0&amp;yc=x&amp;zc=0&amp;orgpos=0,x,0&amp;standard=1" TargetMode="External"/><Relationship Id="rId8" Type="http://schemas.openxmlformats.org/officeDocument/2006/relationships/hyperlink" Target="http://www.cryst.ehu.es/cgi-bin/cryst/programs/find_comp_op?ita=225&amp;xc=x&amp;yc=-y&amp;zc=-z&amp;orgpos=x,-y,-z&amp;standard=1" TargetMode="External"/><Relationship Id="rId51" Type="http://schemas.openxmlformats.org/officeDocument/2006/relationships/hyperlink" Target="http://www.cryst.ehu.es/cgi-bin/cryst/programs/find_comp_op?ita=225&amp;xc=z&amp;yc=-y&amp;zc=-x&amp;orgpos=z,-y,-x&amp;standard=1" TargetMode="External"/><Relationship Id="rId72" Type="http://schemas.openxmlformats.org/officeDocument/2006/relationships/hyperlink" Target="http://www.cryst.ehu.es/cgi-bin/cryst/programs/find_comp_op?ita=225&amp;xc=x&amp;yc=-z&amp;zc=x&amp;orgpos=x,-z,x&amp;standard=1" TargetMode="External"/><Relationship Id="rId93" Type="http://schemas.openxmlformats.org/officeDocument/2006/relationships/hyperlink" Target="http://www.cryst.ehu.es/cgi-bin/cryst/programs/find_comp_op?ita=225&amp;xc=0&amp;yc=z&amp;zc=-y&amp;orgpos=0,z,-y&amp;standard=1" TargetMode="External"/><Relationship Id="rId98" Type="http://schemas.openxmlformats.org/officeDocument/2006/relationships/hyperlink" Target="http://www.cryst.ehu.es/cgi-bin/cryst/programs/find_comp_op?ita=225&amp;xc=z&amp;yc=-y&amp;zc=0&amp;orgpos=z,-y,0&amp;standard=1" TargetMode="External"/><Relationship Id="rId121" Type="http://schemas.openxmlformats.org/officeDocument/2006/relationships/hyperlink" Target="http://www.cryst.ehu.es/cgi-bin/cryst/programs/find_comp_op?ita=225&amp;xc=y&amp;yc=y&amp;zc=0&amp;orgpos=y,y,0&amp;standard=1" TargetMode="External"/><Relationship Id="rId142" Type="http://schemas.openxmlformats.org/officeDocument/2006/relationships/hyperlink" Target="http://www.cryst.ehu.es/cgi-bin/cryst/programs/find_comp_op?ita=225&amp;xc=-x&amp;yc=-x&amp;zc=-x&amp;orgpos=-x,-x,-x&amp;standard=1" TargetMode="External"/><Relationship Id="rId3" Type="http://schemas.openxmlformats.org/officeDocument/2006/relationships/settings" Target="settings.xml"/><Relationship Id="rId25" Type="http://schemas.openxmlformats.org/officeDocument/2006/relationships/hyperlink" Target="http://www.cryst.ehu.es/cgi-bin/cryst/programs/find_comp_op?ita=225&amp;xc=z&amp;yc=y&amp;zc=-x&amp;orgpos=z,y,-x&amp;standard=1" TargetMode="External"/><Relationship Id="rId46" Type="http://schemas.openxmlformats.org/officeDocument/2006/relationships/hyperlink" Target="http://www.cryst.ehu.es/cgi-bin/cryst/programs/find_comp_op?ita=225&amp;xc=x&amp;yc=-z&amp;zc=-y&amp;orgpos=x,-z,-y&amp;standard=1" TargetMode="External"/><Relationship Id="rId67" Type="http://schemas.openxmlformats.org/officeDocument/2006/relationships/hyperlink" Target="http://www.cryst.ehu.es/cgi-bin/cryst/programs/find_comp_op?ita=225&amp;xc=x&amp;yc=-x&amp;zc=z&amp;orgpos=x,-x,z&amp;standard=1" TargetMode="External"/><Relationship Id="rId116" Type="http://schemas.openxmlformats.org/officeDocument/2006/relationships/hyperlink" Target="http://www.cryst.ehu.es/cgi-bin/cryst/programs/find_comp_op?ita=225&amp;xc=0&amp;yc=-y&amp;zc=-y&amp;orgpos=0,-y,-y&amp;standard=1" TargetMode="External"/><Relationship Id="rId137" Type="http://schemas.openxmlformats.org/officeDocument/2006/relationships/hyperlink" Target="http://www.cryst.ehu.es/cgi-bin/cryst/programs/find_comp_op?ita=225&amp;xc=x&amp;yc=x&amp;zc=x&amp;orgpos=x,x,x&amp;standard=1" TargetMode="External"/><Relationship Id="rId158" Type="http://schemas.openxmlformats.org/officeDocument/2006/relationships/hyperlink" Target="http://www.cryst.ehu.es/cgi-bin/cryst/programs/find_comp_op?ita=225&amp;xc=1/4&amp;yc=1/4&amp;zc=3/4&amp;orgpos=1/4,1/4,3/4&amp;standard=1" TargetMode="External"/><Relationship Id="rId20" Type="http://schemas.openxmlformats.org/officeDocument/2006/relationships/hyperlink" Target="http://www.cryst.ehu.es/cgi-bin/cryst/programs/find_comp_op?ita=225&amp;xc=-y&amp;yc=x&amp;zc=z&amp;orgpos=-y,x,z&amp;standard=1" TargetMode="External"/><Relationship Id="rId41" Type="http://schemas.openxmlformats.org/officeDocument/2006/relationships/hyperlink" Target="http://www.cryst.ehu.es/cgi-bin/cryst/programs/find_comp_op?ita=225&amp;xc=-y&amp;yc=-x&amp;zc=z&amp;orgpos=-y,-x,z&amp;standard=1" TargetMode="External"/><Relationship Id="rId62" Type="http://schemas.openxmlformats.org/officeDocument/2006/relationships/hyperlink" Target="http://www.cryst.ehu.es/cgi-bin/cryst/programs/find_comp_op?ita=225&amp;xc=-x&amp;yc=z&amp;zc=-x&amp;orgpos=-x,z,-x&amp;standard=1" TargetMode="External"/><Relationship Id="rId83" Type="http://schemas.openxmlformats.org/officeDocument/2006/relationships/hyperlink" Target="http://www.cryst.ehu.es/cgi-bin/cryst/programs/find_comp_op?ita=225&amp;xc=-z&amp;yc=0&amp;zc=y&amp;orgpos=-z,0,y&amp;standard=1" TargetMode="External"/><Relationship Id="rId88" Type="http://schemas.openxmlformats.org/officeDocument/2006/relationships/hyperlink" Target="http://www.cryst.ehu.es/cgi-bin/cryst/programs/find_comp_op?ita=225&amp;xc=-y&amp;yc=-z&amp;zc=0&amp;orgpos=-y,-z,0&amp;standard=1" TargetMode="External"/><Relationship Id="rId111" Type="http://schemas.openxmlformats.org/officeDocument/2006/relationships/hyperlink" Target="http://www.cryst.ehu.es/cgi-bin/cryst/programs/find_comp_op?ita=225&amp;xc=y&amp;yc=-y&amp;zc=1/2&amp;orgpos=y,-y,1/2&amp;standard=1" TargetMode="External"/><Relationship Id="rId132" Type="http://schemas.openxmlformats.org/officeDocument/2006/relationships/hyperlink" Target="http://www.cryst.ehu.es/cgi-bin/cryst/programs/find_comp_op?ita=225&amp;xc=3/4&amp;yc=-x&amp;zc=3/4&amp;orgpos=3/4,-x,3/4&amp;standard=1" TargetMode="External"/><Relationship Id="rId153" Type="http://schemas.openxmlformats.org/officeDocument/2006/relationships/hyperlink" Target="http://www.cryst.ehu.es/cgi-bin/cryst/programs/find_comp_op?ita=225&amp;xc=1/4&amp;yc=0&amp;zc=1/4&amp;orgpos=1/4,0,1/4&amp;standard=1" TargetMode="External"/><Relationship Id="rId15" Type="http://schemas.openxmlformats.org/officeDocument/2006/relationships/hyperlink" Target="http://www.cryst.ehu.es/cgi-bin/cryst/programs/find_comp_op?ita=225&amp;xc=y&amp;yc=-z&amp;zc=-x&amp;orgpos=y,-z,-x&amp;standard=1" TargetMode="External"/><Relationship Id="rId36" Type="http://schemas.openxmlformats.org/officeDocument/2006/relationships/hyperlink" Target="http://www.cryst.ehu.es/cgi-bin/cryst/programs/find_comp_op?ita=225&amp;xc=z&amp;yc=-x&amp;zc=y&amp;orgpos=z,-x,y&amp;standard=1" TargetMode="External"/><Relationship Id="rId57" Type="http://schemas.openxmlformats.org/officeDocument/2006/relationships/hyperlink" Target="http://www.cryst.ehu.es/cgi-bin/cryst/programs/find_comp_op?ita=225&amp;xc=z&amp;yc=x&amp;zc=x&amp;orgpos=z,x,x&amp;standard=1" TargetMode="External"/><Relationship Id="rId106" Type="http://schemas.openxmlformats.org/officeDocument/2006/relationships/hyperlink" Target="http://www.cryst.ehu.es/cgi-bin/cryst/programs/find_comp_op?ita=225&amp;xc=y&amp;yc=1/2&amp;zc=-y&amp;orgpos=y,1/2,-y&amp;standard=1" TargetMode="External"/><Relationship Id="rId127" Type="http://schemas.openxmlformats.org/officeDocument/2006/relationships/hyperlink" Target="http://www.cryst.ehu.es/cgi-bin/cryst/programs/find_comp_op?ita=225&amp;xc=1/4&amp;yc=x&amp;zc=1/4&amp;orgpos=1/4,x,1/4&amp;standard=1" TargetMode="External"/><Relationship Id="rId10" Type="http://schemas.openxmlformats.org/officeDocument/2006/relationships/hyperlink" Target="http://www.cryst.ehu.es/cgi-bin/cryst/programs/find_comp_op?ita=225&amp;xc=z&amp;yc=-x&amp;zc=-y&amp;orgpos=z,-x,-y&amp;standard=1" TargetMode="External"/><Relationship Id="rId31" Type="http://schemas.openxmlformats.org/officeDocument/2006/relationships/hyperlink" Target="http://www.cryst.ehu.es/cgi-bin/cryst/programs/find_comp_op?ita=225&amp;xc=x&amp;yc=-y&amp;zc=z&amp;orgpos=x,-y,z&amp;standard=1" TargetMode="External"/><Relationship Id="rId52" Type="http://schemas.openxmlformats.org/officeDocument/2006/relationships/hyperlink" Target="http://www.cryst.ehu.es/cgi-bin/cryst/programs/find_comp_op?ita=225&amp;xc=z&amp;yc=y&amp;zc=x&amp;orgpos=z,y,x&amp;standard=1" TargetMode="External"/><Relationship Id="rId73" Type="http://schemas.openxmlformats.org/officeDocument/2006/relationships/hyperlink" Target="http://www.cryst.ehu.es/cgi-bin/cryst/programs/find_comp_op?ita=225&amp;xc=z&amp;yc=x&amp;zc=-x&amp;orgpos=z,x,-x&amp;standard=1" TargetMode="External"/><Relationship Id="rId78" Type="http://schemas.openxmlformats.org/officeDocument/2006/relationships/hyperlink" Target="http://www.cryst.ehu.es/cgi-bin/cryst/programs/find_comp_op?ita=225&amp;xc=0&amp;yc=-y&amp;zc=z&amp;orgpos=0,-y,z&amp;standard=1" TargetMode="External"/><Relationship Id="rId94" Type="http://schemas.openxmlformats.org/officeDocument/2006/relationships/hyperlink" Target="http://www.cryst.ehu.es/cgi-bin/cryst/programs/find_comp_op?ita=225&amp;xc=0&amp;yc=z&amp;zc=y&amp;orgpos=0,z,y&amp;standard=1" TargetMode="External"/><Relationship Id="rId99" Type="http://schemas.openxmlformats.org/officeDocument/2006/relationships/hyperlink" Target="http://www.cryst.ehu.es/cgi-bin/cryst/programs/find_comp_op?ita=225&amp;xc=-z&amp;yc=y&amp;zc=0&amp;orgpos=-z,y,0&amp;standard=1" TargetMode="External"/><Relationship Id="rId101" Type="http://schemas.openxmlformats.org/officeDocument/2006/relationships/hyperlink" Target="http://www.cryst.ehu.es/cgi-bin/cryst/programs/find_comp_op?ita=225&amp;xc=1/2&amp;yc=y&amp;zc=y&amp;orgpos=1/2,y,y&amp;standard=1" TargetMode="External"/><Relationship Id="rId122" Type="http://schemas.openxmlformats.org/officeDocument/2006/relationships/hyperlink" Target="http://www.cryst.ehu.es/cgi-bin/cryst/programs/find_comp_op?ita=225&amp;xc=-y&amp;yc=y&amp;zc=0&amp;orgpos=-y,y,0&amp;standard=1" TargetMode="External"/><Relationship Id="rId143" Type="http://schemas.openxmlformats.org/officeDocument/2006/relationships/hyperlink" Target="http://www.cryst.ehu.es/cgi-bin/cryst/programs/find_comp_op?ita=225&amp;xc=x&amp;yc=-x&amp;zc=x&amp;orgpos=x,-x,x&amp;standard=1" TargetMode="External"/><Relationship Id="rId148" Type="http://schemas.openxmlformats.org/officeDocument/2006/relationships/hyperlink" Target="http://www.cryst.ehu.es/cgi-bin/cryst/programs/find_comp_op?ita=225&amp;xc=0&amp;yc=-x&amp;zc=0&amp;orgpos=0,-x,0&amp;standard=1" TargetMode="External"/><Relationship Id="rId4" Type="http://schemas.openxmlformats.org/officeDocument/2006/relationships/webSettings" Target="webSettings.xml"/><Relationship Id="rId9" Type="http://schemas.openxmlformats.org/officeDocument/2006/relationships/hyperlink" Target="http://www.cryst.ehu.es/cgi-bin/cryst/programs/find_comp_op?ita=225&amp;xc=z&amp;yc=x&amp;zc=y&amp;orgpos=z,x,y&amp;standard=1" TargetMode="External"/><Relationship Id="rId26" Type="http://schemas.openxmlformats.org/officeDocument/2006/relationships/hyperlink" Target="http://www.cryst.ehu.es/cgi-bin/cryst/programs/find_comp_op?ita=225&amp;xc=z&amp;yc=-y&amp;zc=x&amp;orgpos=z,-y,x&amp;standard=1" TargetMode="External"/><Relationship Id="rId47" Type="http://schemas.openxmlformats.org/officeDocument/2006/relationships/hyperlink" Target="http://www.cryst.ehu.es/cgi-bin/cryst/programs/find_comp_op?ita=225&amp;xc=x&amp;yc=z&amp;zc=y&amp;orgpos=x,z,y&amp;standard=1" TargetMode="External"/><Relationship Id="rId68" Type="http://schemas.openxmlformats.org/officeDocument/2006/relationships/hyperlink" Target="http://www.cryst.ehu.es/cgi-bin/cryst/programs/find_comp_op?ita=225&amp;xc=-x&amp;yc=x&amp;zc=z&amp;orgpos=-x,x,z&amp;standard=1" TargetMode="External"/><Relationship Id="rId89" Type="http://schemas.openxmlformats.org/officeDocument/2006/relationships/hyperlink" Target="http://www.cryst.ehu.es/cgi-bin/cryst/programs/find_comp_op?ita=225&amp;xc=y&amp;yc=0&amp;zc=-z&amp;orgpos=y,0,-z&amp;standard=1" TargetMode="External"/><Relationship Id="rId112" Type="http://schemas.openxmlformats.org/officeDocument/2006/relationships/hyperlink" Target="http://www.cryst.ehu.es/cgi-bin/cryst/programs/find_comp_op?ita=225&amp;xc=-y&amp;yc=-y&amp;zc=1/2&amp;orgpos=-y,-y,1/2&amp;standard=1" TargetMode="External"/><Relationship Id="rId133" Type="http://schemas.openxmlformats.org/officeDocument/2006/relationships/hyperlink" Target="http://www.cryst.ehu.es/cgi-bin/cryst/programs/find_comp_op?ita=225&amp;xc=x&amp;yc=1/4&amp;zc=3/4&amp;orgpos=x,1/4,3/4&amp;standard=1" TargetMode="External"/><Relationship Id="rId154" Type="http://schemas.openxmlformats.org/officeDocument/2006/relationships/hyperlink" Target="http://www.cryst.ehu.es/cgi-bin/cryst/programs/find_comp_op?ita=225&amp;xc=1/4&amp;yc=0&amp;zc=3/4&amp;orgpos=1/4,0,3/4&amp;standard=1" TargetMode="External"/><Relationship Id="rId16" Type="http://schemas.openxmlformats.org/officeDocument/2006/relationships/hyperlink" Target="http://www.cryst.ehu.es/cgi-bin/cryst/programs/find_comp_op?ita=225&amp;xc=-y&amp;yc=-z&amp;zc=x&amp;orgpos=-y,-z,x&amp;standard=1" TargetMode="External"/><Relationship Id="rId37" Type="http://schemas.openxmlformats.org/officeDocument/2006/relationships/hyperlink" Target="http://www.cryst.ehu.es/cgi-bin/cryst/programs/find_comp_op?ita=225&amp;xc=-y&amp;yc=-z&amp;zc=-x&amp;orgpos=-y,-z,-x&amp;standard=1" TargetMode="External"/><Relationship Id="rId58" Type="http://schemas.openxmlformats.org/officeDocument/2006/relationships/hyperlink" Target="http://www.cryst.ehu.es/cgi-bin/cryst/programs/find_comp_op?ita=225&amp;xc=z&amp;yc=-x&amp;zc=-x&amp;orgpos=z,-x,-x&amp;standard=1" TargetMode="External"/><Relationship Id="rId79" Type="http://schemas.openxmlformats.org/officeDocument/2006/relationships/hyperlink" Target="http://www.cryst.ehu.es/cgi-bin/cryst/programs/find_comp_op?ita=225&amp;xc=0&amp;yc=y&amp;zc=-z&amp;orgpos=0,y,-z&amp;standard=1" TargetMode="External"/><Relationship Id="rId102" Type="http://schemas.openxmlformats.org/officeDocument/2006/relationships/hyperlink" Target="http://www.cryst.ehu.es/cgi-bin/cryst/programs/find_comp_op?ita=225&amp;xc=1/2&amp;yc=-y&amp;zc=y&amp;orgpos=1/2,-y,y&amp;standard=1" TargetMode="External"/><Relationship Id="rId123" Type="http://schemas.openxmlformats.org/officeDocument/2006/relationships/hyperlink" Target="http://www.cryst.ehu.es/cgi-bin/cryst/programs/find_comp_op?ita=225&amp;xc=y&amp;yc=-y&amp;zc=0&amp;orgpos=y,-y,0&amp;standard=1" TargetMode="External"/><Relationship Id="rId144" Type="http://schemas.openxmlformats.org/officeDocument/2006/relationships/hyperlink" Target="http://www.cryst.ehu.es/cgi-bin/cryst/programs/find_comp_op?ita=225&amp;xc=-x&amp;yc=x&amp;zc=x&amp;orgpos=-x,x,x&amp;standard=1" TargetMode="External"/><Relationship Id="rId90" Type="http://schemas.openxmlformats.org/officeDocument/2006/relationships/hyperlink" Target="http://www.cryst.ehu.es/cgi-bin/cryst/programs/find_comp_op?ita=225&amp;xc=-y&amp;yc=0&amp;zc=-z&amp;orgpos=-y,0,-z&amp;standard=1" TargetMode="External"/><Relationship Id="rId27" Type="http://schemas.openxmlformats.org/officeDocument/2006/relationships/hyperlink" Target="http://www.cryst.ehu.es/cgi-bin/cryst/programs/find_comp_op?ita=225&amp;xc=-z&amp;yc=y&amp;zc=x&amp;orgpos=-z,y,x&amp;standard=1" TargetMode="External"/><Relationship Id="rId48" Type="http://schemas.openxmlformats.org/officeDocument/2006/relationships/hyperlink" Target="http://www.cryst.ehu.es/cgi-bin/cryst/programs/find_comp_op?ita=225&amp;xc=-x&amp;yc=z&amp;zc=-y&amp;orgpos=-x,z,-y&amp;standard=1" TargetMode="External"/><Relationship Id="rId69" Type="http://schemas.openxmlformats.org/officeDocument/2006/relationships/hyperlink" Target="http://www.cryst.ehu.es/cgi-bin/cryst/programs/find_comp_op?ita=225&amp;xc=x&amp;yc=z&amp;zc=-x&amp;orgpos=x,z,-x&amp;standard=1" TargetMode="External"/><Relationship Id="rId113" Type="http://schemas.openxmlformats.org/officeDocument/2006/relationships/hyperlink" Target="http://www.cryst.ehu.es/cgi-bin/cryst/programs/find_comp_op?ita=225&amp;xc=0&amp;yc=y&amp;zc=y&amp;orgpos=0,y,y&amp;standard=1" TargetMode="External"/><Relationship Id="rId134" Type="http://schemas.openxmlformats.org/officeDocument/2006/relationships/hyperlink" Target="http://www.cryst.ehu.es/cgi-bin/cryst/programs/find_comp_op?ita=225&amp;xc=-x&amp;yc=1/4&amp;zc=1/4&amp;orgpos=-x,1/4,1/4&amp;standard=1" TargetMode="External"/><Relationship Id="rId80" Type="http://schemas.openxmlformats.org/officeDocument/2006/relationships/hyperlink" Target="http://www.cryst.ehu.es/cgi-bin/cryst/programs/find_comp_op?ita=225&amp;xc=0&amp;yc=-y&amp;zc=-z&amp;orgpos=0,-y,-z&amp;standard=1" TargetMode="External"/><Relationship Id="rId155" Type="http://schemas.openxmlformats.org/officeDocument/2006/relationships/hyperlink" Target="http://www.cryst.ehu.es/cgi-bin/cryst/programs/find_comp_op?ita=225&amp;xc=1/4&amp;yc=1/4&amp;zc=0&amp;orgpos=1/4,1/4,0&amp;stand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91870B4.dotm</Template>
  <TotalTime>75</TotalTime>
  <Pages>2</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Yuanpend Zhang</dc:creator>
  <cp:keywords/>
  <dc:description/>
  <cp:lastModifiedBy>Yuanpend Zhang</cp:lastModifiedBy>
  <cp:revision>12</cp:revision>
  <dcterms:created xsi:type="dcterms:W3CDTF">2013-02-25T19:52:00Z</dcterms:created>
  <dcterms:modified xsi:type="dcterms:W3CDTF">2013-02-25T21:07:00Z</dcterms:modified>
</cp:coreProperties>
</file>